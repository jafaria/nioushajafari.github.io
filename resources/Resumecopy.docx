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WithEffects0.xml" ContentType="application/vnd.openxmlformats-officedocument.wordprocessingml.stylesWithEffec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7A19D5" w14:textId="356B56DB" w:rsidR="00927D0D" w:rsidRPr="00281B80" w:rsidRDefault="009D370C" w:rsidP="00281B80">
      <w:pPr>
        <w:pStyle w:val="Heading1"/>
        <w:spacing w:before="100" w:beforeAutospacing="1"/>
        <w:rPr>
          <w:rFonts w:ascii="Cambria" w:eastAsia="Kozuka Mincho Pr6N R" w:hAnsi="Cambria"/>
          <w:sz w:val="26"/>
          <w:szCs w:val="26"/>
        </w:rPr>
      </w:pPr>
      <w:r w:rsidRPr="00353AA8">
        <w:rPr>
          <w:rFonts w:ascii="Cambria" w:eastAsia="Kozuka Mincho Pr6N R" w:hAnsi="Cambria"/>
          <w:sz w:val="26"/>
          <w:szCs w:val="26"/>
        </w:rPr>
        <w:t>Education</w:t>
      </w:r>
    </w:p>
    <w:p w14:paraId="7AE23F90" w14:textId="3D197D3C" w:rsidR="00672CFA" w:rsidRPr="009E02F4" w:rsidRDefault="00672CFA" w:rsidP="00C80DDA">
      <w:pPr>
        <w:pStyle w:val="ListParagraph"/>
        <w:rPr>
          <w:rFonts w:ascii="Cambria" w:eastAsia="Kozuka Mincho Pr6N R" w:hAnsi="Cambria"/>
          <w:sz w:val="24"/>
          <w:szCs w:val="24"/>
        </w:rPr>
      </w:pPr>
      <w:r w:rsidRPr="009E02F4">
        <w:rPr>
          <w:rFonts w:ascii="Cambria" w:eastAsia="Kozuka Mincho Pr6N R" w:hAnsi="Cambria"/>
          <w:b/>
          <w:sz w:val="24"/>
          <w:szCs w:val="24"/>
        </w:rPr>
        <w:t>Northeastern University</w:t>
      </w:r>
      <w:r w:rsidR="004F3675" w:rsidRPr="009E02F4">
        <w:rPr>
          <w:rFonts w:ascii="Cambria" w:eastAsia="Kozuka Mincho Pr6N R" w:hAnsi="Cambria"/>
          <w:i/>
          <w:sz w:val="24"/>
          <w:szCs w:val="24"/>
        </w:rPr>
        <w:t xml:space="preserve"> </w:t>
      </w:r>
      <w:r w:rsidR="004F3675" w:rsidRPr="009E02F4">
        <w:rPr>
          <w:rFonts w:ascii="Cambria" w:eastAsia="Kozuka Mincho Pr6N R" w:hAnsi="Cambria"/>
          <w:sz w:val="24"/>
          <w:szCs w:val="24"/>
        </w:rPr>
        <w:t>|</w:t>
      </w:r>
      <w:r w:rsidRPr="009E02F4">
        <w:rPr>
          <w:rFonts w:ascii="Cambria" w:eastAsia="Kozuka Mincho Pr6N R" w:hAnsi="Cambria"/>
          <w:sz w:val="24"/>
          <w:szCs w:val="24"/>
        </w:rPr>
        <w:t xml:space="preserve"> Boston, MA</w:t>
      </w:r>
      <w:r w:rsidR="009E02F4">
        <w:rPr>
          <w:rFonts w:ascii="Cambria" w:eastAsia="Kozuka Mincho Pr6N R" w:hAnsi="Cambria"/>
          <w:sz w:val="24"/>
          <w:szCs w:val="24"/>
        </w:rPr>
        <w:tab/>
      </w:r>
      <w:r w:rsidR="009E02F4">
        <w:rPr>
          <w:rFonts w:ascii="Cambria" w:eastAsia="Kozuka Mincho Pr6N R" w:hAnsi="Cambria"/>
          <w:sz w:val="24"/>
          <w:szCs w:val="24"/>
        </w:rPr>
        <w:tab/>
      </w:r>
      <w:r w:rsidR="009E02F4">
        <w:rPr>
          <w:rFonts w:ascii="Cambria" w:eastAsia="Kozuka Mincho Pr6N R" w:hAnsi="Cambria"/>
          <w:sz w:val="24"/>
          <w:szCs w:val="24"/>
        </w:rPr>
        <w:tab/>
      </w:r>
      <w:r w:rsidR="009E02F4">
        <w:rPr>
          <w:rFonts w:ascii="Cambria" w:eastAsia="Kozuka Mincho Pr6N R" w:hAnsi="Cambria"/>
          <w:sz w:val="24"/>
          <w:szCs w:val="24"/>
        </w:rPr>
        <w:tab/>
      </w:r>
      <w:r w:rsidR="009E02F4">
        <w:rPr>
          <w:rFonts w:ascii="Cambria" w:eastAsia="Kozuka Mincho Pr6N R" w:hAnsi="Cambria"/>
          <w:sz w:val="24"/>
          <w:szCs w:val="24"/>
        </w:rPr>
        <w:tab/>
      </w:r>
      <w:r w:rsidR="009E02F4">
        <w:rPr>
          <w:rFonts w:ascii="Cambria" w:eastAsia="Kozuka Mincho Pr6N R" w:hAnsi="Cambria"/>
          <w:sz w:val="24"/>
          <w:szCs w:val="24"/>
        </w:rPr>
        <w:tab/>
        <w:t xml:space="preserve">       </w:t>
      </w:r>
      <w:r w:rsidR="00C84E23" w:rsidRPr="009E02F4">
        <w:rPr>
          <w:rFonts w:ascii="Cambria" w:eastAsia="Kozuka Mincho Pr6N R" w:hAnsi="Cambria"/>
          <w:sz w:val="24"/>
          <w:szCs w:val="24"/>
        </w:rPr>
        <w:t xml:space="preserve">  </w:t>
      </w:r>
      <w:r w:rsidR="00D01879" w:rsidRPr="009E02F4">
        <w:rPr>
          <w:rFonts w:ascii="Cambria" w:eastAsia="Kozuka Mincho Pr6N R" w:hAnsi="Cambria"/>
          <w:i/>
          <w:sz w:val="24"/>
          <w:szCs w:val="24"/>
        </w:rPr>
        <w:t>2014</w:t>
      </w:r>
      <w:r w:rsidR="00477AD0" w:rsidRPr="009E02F4">
        <w:rPr>
          <w:rFonts w:ascii="Cambria" w:eastAsia="Kozuka Mincho Pr6N R" w:hAnsi="Cambria"/>
          <w:i/>
          <w:sz w:val="24"/>
          <w:szCs w:val="24"/>
        </w:rPr>
        <w:t xml:space="preserve"> </w:t>
      </w:r>
      <w:r w:rsidR="00F753C7" w:rsidRPr="009E02F4">
        <w:rPr>
          <w:rFonts w:ascii="Cambria" w:eastAsia="Kozuka Mincho Pr6N R" w:hAnsi="Cambria"/>
          <w:i/>
          <w:sz w:val="24"/>
          <w:szCs w:val="24"/>
        </w:rPr>
        <w:t>-</w:t>
      </w:r>
      <w:r w:rsidR="00477AD0" w:rsidRPr="009E02F4">
        <w:rPr>
          <w:rFonts w:ascii="Cambria" w:eastAsia="Kozuka Mincho Pr6N R" w:hAnsi="Cambria"/>
          <w:i/>
          <w:sz w:val="24"/>
          <w:szCs w:val="24"/>
        </w:rPr>
        <w:t xml:space="preserve"> </w:t>
      </w:r>
      <w:r w:rsidR="00F753C7" w:rsidRPr="009E02F4">
        <w:rPr>
          <w:rFonts w:ascii="Cambria" w:eastAsia="Kozuka Mincho Pr6N R" w:hAnsi="Cambria"/>
          <w:i/>
          <w:sz w:val="24"/>
          <w:szCs w:val="24"/>
        </w:rPr>
        <w:t>Present</w:t>
      </w:r>
    </w:p>
    <w:p w14:paraId="54AD6B86" w14:textId="738134E5" w:rsidR="005B18A6" w:rsidRDefault="003A35BC" w:rsidP="00C80DDA">
      <w:pPr>
        <w:pStyle w:val="ListParagraph"/>
        <w:rPr>
          <w:rFonts w:ascii="Cambria" w:eastAsia="Kozuka Mincho Pr6N R" w:hAnsi="Cambria"/>
          <w:sz w:val="24"/>
          <w:szCs w:val="24"/>
        </w:rPr>
      </w:pPr>
      <w:r w:rsidRPr="009E02F4">
        <w:rPr>
          <w:rFonts w:ascii="Cambria" w:eastAsia="Kozuka Mincho Pr6N R" w:hAnsi="Cambria"/>
          <w:sz w:val="24"/>
          <w:szCs w:val="24"/>
        </w:rPr>
        <w:t>College of Com</w:t>
      </w:r>
      <w:r w:rsidR="00A4132B" w:rsidRPr="009E02F4">
        <w:rPr>
          <w:rFonts w:ascii="Cambria" w:eastAsia="Kozuka Mincho Pr6N R" w:hAnsi="Cambria"/>
          <w:sz w:val="24"/>
          <w:szCs w:val="24"/>
        </w:rPr>
        <w:t xml:space="preserve">puter and Information Science - </w:t>
      </w:r>
      <w:r w:rsidR="005B18A6" w:rsidRPr="009E02F4">
        <w:rPr>
          <w:rFonts w:ascii="Cambria" w:eastAsia="Kozuka Mincho Pr6N R" w:hAnsi="Cambria"/>
          <w:sz w:val="24"/>
          <w:szCs w:val="24"/>
        </w:rPr>
        <w:t xml:space="preserve">Candidate for </w:t>
      </w:r>
      <w:r w:rsidR="00927D0D">
        <w:rPr>
          <w:rFonts w:ascii="Cambria" w:eastAsia="Kozuka Mincho Pr6N R" w:hAnsi="Cambria"/>
          <w:sz w:val="24"/>
          <w:szCs w:val="24"/>
        </w:rPr>
        <w:t>a Bachelor of Computer Science</w:t>
      </w:r>
    </w:p>
    <w:p w14:paraId="1590EA82" w14:textId="77777777" w:rsidR="00927D0D" w:rsidRPr="009E02F4" w:rsidRDefault="00927D0D" w:rsidP="00C80DDA">
      <w:pPr>
        <w:pStyle w:val="ListParagraph"/>
        <w:rPr>
          <w:rFonts w:ascii="Cambria" w:eastAsia="Kozuka Mincho Pr6N R" w:hAnsi="Cambria"/>
          <w:sz w:val="24"/>
          <w:szCs w:val="24"/>
        </w:rPr>
      </w:pPr>
    </w:p>
    <w:tbl>
      <w:tblPr>
        <w:tblStyle w:val="TableGrid"/>
        <w:tblW w:w="10548" w:type="dxa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7"/>
        <w:gridCol w:w="8781"/>
      </w:tblGrid>
      <w:tr w:rsidR="00C26A30" w:rsidRPr="009E02F4" w14:paraId="134FFAA1" w14:textId="77777777" w:rsidTr="00443B79">
        <w:tc>
          <w:tcPr>
            <w:tcW w:w="1767" w:type="dxa"/>
          </w:tcPr>
          <w:p w14:paraId="1C02E965" w14:textId="77777777" w:rsidR="00C26A30" w:rsidRPr="009E02F4" w:rsidRDefault="00702853" w:rsidP="00CE4405">
            <w:pPr>
              <w:pStyle w:val="ListParagraph"/>
              <w:spacing w:line="276" w:lineRule="auto"/>
              <w:ind w:left="252" w:right="-18"/>
              <w:rPr>
                <w:rFonts w:ascii="Cambria" w:eastAsia="Kozuka Mincho Pr6N R" w:hAnsi="Cambria"/>
                <w:sz w:val="24"/>
                <w:szCs w:val="24"/>
              </w:rPr>
            </w:pPr>
            <w:r w:rsidRPr="009E02F4">
              <w:rPr>
                <w:rFonts w:ascii="Cambria" w:eastAsia="Kozuka Mincho Pr6N R" w:hAnsi="Cambria"/>
                <w:sz w:val="24"/>
                <w:szCs w:val="24"/>
              </w:rPr>
              <w:t>Releva</w:t>
            </w:r>
            <w:r w:rsidR="007D1FB6" w:rsidRPr="009E02F4">
              <w:rPr>
                <w:rFonts w:ascii="Cambria" w:eastAsia="Kozuka Mincho Pr6N R" w:hAnsi="Cambria"/>
                <w:sz w:val="24"/>
                <w:szCs w:val="24"/>
              </w:rPr>
              <w:t xml:space="preserve">nt </w:t>
            </w:r>
            <w:r w:rsidR="007967AB" w:rsidRPr="009E02F4">
              <w:rPr>
                <w:rFonts w:ascii="Cambria" w:eastAsia="Kozuka Mincho Pr6N R" w:hAnsi="Cambria"/>
                <w:sz w:val="24"/>
                <w:szCs w:val="24"/>
              </w:rPr>
              <w:t>Courses</w:t>
            </w:r>
            <w:r w:rsidR="001F54D5" w:rsidRPr="009E02F4">
              <w:rPr>
                <w:rFonts w:ascii="Cambria" w:eastAsia="Kozuka Mincho Pr6N R" w:hAnsi="Cambria"/>
                <w:sz w:val="24"/>
                <w:szCs w:val="24"/>
              </w:rPr>
              <w:t>:</w:t>
            </w:r>
          </w:p>
        </w:tc>
        <w:tc>
          <w:tcPr>
            <w:tcW w:w="8781" w:type="dxa"/>
          </w:tcPr>
          <w:p w14:paraId="36C088E1" w14:textId="09732130" w:rsidR="00C26A30" w:rsidRPr="009E02F4" w:rsidRDefault="001F538C" w:rsidP="001F538C">
            <w:pPr>
              <w:pStyle w:val="ListParagraph"/>
              <w:spacing w:line="276" w:lineRule="auto"/>
              <w:ind w:left="-108"/>
              <w:rPr>
                <w:rFonts w:ascii="Cambria" w:eastAsia="Kozuka Mincho Pr6N R" w:hAnsi="Cambria"/>
                <w:sz w:val="24"/>
                <w:szCs w:val="24"/>
              </w:rPr>
            </w:pPr>
            <w:r w:rsidRPr="009E02F4">
              <w:rPr>
                <w:rFonts w:ascii="Cambria" w:eastAsia="Kozuka Mincho Pr6N R" w:hAnsi="Cambria"/>
                <w:sz w:val="24"/>
                <w:szCs w:val="24"/>
              </w:rPr>
              <w:t>Object Oriented Design, Algorithms and Data</w:t>
            </w:r>
            <w:r>
              <w:rPr>
                <w:rFonts w:ascii="Cambria" w:eastAsia="Kozuka Mincho Pr6N R" w:hAnsi="Cambria"/>
                <w:sz w:val="24"/>
                <w:szCs w:val="24"/>
              </w:rPr>
              <w:t xml:space="preserve">, Theory of Computation, Computer Systems, </w:t>
            </w:r>
            <w:r w:rsidR="00C30FEF" w:rsidRPr="009E02F4">
              <w:rPr>
                <w:rFonts w:ascii="Cambria" w:eastAsia="Kozuka Mincho Pr6N R" w:hAnsi="Cambria"/>
                <w:sz w:val="24"/>
                <w:szCs w:val="24"/>
              </w:rPr>
              <w:t>Logic and Comput</w:t>
            </w:r>
            <w:r w:rsidR="00C84E23" w:rsidRPr="009E02F4">
              <w:rPr>
                <w:rFonts w:ascii="Cambria" w:eastAsia="Kozuka Mincho Pr6N R" w:hAnsi="Cambria"/>
                <w:sz w:val="24"/>
                <w:szCs w:val="24"/>
              </w:rPr>
              <w:t>ation</w:t>
            </w:r>
          </w:p>
        </w:tc>
      </w:tr>
      <w:tr w:rsidR="00C84E23" w:rsidRPr="009E02F4" w14:paraId="04E11E69" w14:textId="77777777" w:rsidTr="00443B79">
        <w:trPr>
          <w:trHeight w:val="639"/>
        </w:trPr>
        <w:tc>
          <w:tcPr>
            <w:tcW w:w="1767" w:type="dxa"/>
          </w:tcPr>
          <w:p w14:paraId="7E4EB2A0" w14:textId="65DEDBE1" w:rsidR="00C84E23" w:rsidRPr="009E02F4" w:rsidRDefault="00C84E23" w:rsidP="00C30FEF">
            <w:pPr>
              <w:pStyle w:val="ListParagraph"/>
              <w:spacing w:line="276" w:lineRule="auto"/>
              <w:ind w:left="252" w:right="-94"/>
              <w:rPr>
                <w:rFonts w:ascii="Cambria" w:eastAsia="Kozuka Mincho Pr6N R" w:hAnsi="Cambria"/>
                <w:sz w:val="24"/>
                <w:szCs w:val="24"/>
              </w:rPr>
            </w:pPr>
            <w:r w:rsidRPr="009E02F4">
              <w:rPr>
                <w:rFonts w:ascii="Cambria" w:eastAsia="Kozuka Mincho Pr6N R" w:hAnsi="Cambria"/>
                <w:sz w:val="24"/>
                <w:szCs w:val="24"/>
              </w:rPr>
              <w:t>Officers in:</w:t>
            </w:r>
          </w:p>
        </w:tc>
        <w:tc>
          <w:tcPr>
            <w:tcW w:w="8781" w:type="dxa"/>
          </w:tcPr>
          <w:p w14:paraId="7126B7FE" w14:textId="6DE14CBD" w:rsidR="00C84E23" w:rsidRPr="009E02F4" w:rsidRDefault="00C84E23" w:rsidP="00D01879">
            <w:pPr>
              <w:pStyle w:val="ListParagraph"/>
              <w:ind w:left="-108"/>
              <w:rPr>
                <w:rFonts w:ascii="Cambria" w:eastAsia="Kozuka Mincho Pr6N R" w:hAnsi="Cambria"/>
                <w:sz w:val="24"/>
                <w:szCs w:val="24"/>
              </w:rPr>
            </w:pPr>
            <w:r w:rsidRPr="009E02F4">
              <w:rPr>
                <w:rFonts w:ascii="Cambria" w:eastAsia="Kozuka Mincho Pr6N R" w:hAnsi="Cambria"/>
                <w:sz w:val="24"/>
                <w:szCs w:val="24"/>
              </w:rPr>
              <w:t>NU Hacks, Student Alumni Association</w:t>
            </w:r>
            <w:r w:rsidR="001F538C">
              <w:rPr>
                <w:rFonts w:ascii="Cambria" w:eastAsia="Kozuka Mincho Pr6N R" w:hAnsi="Cambria"/>
                <w:sz w:val="24"/>
                <w:szCs w:val="24"/>
              </w:rPr>
              <w:t>, Iranian Students of Northeastern</w:t>
            </w:r>
          </w:p>
          <w:p w14:paraId="756D881A" w14:textId="77777777" w:rsidR="00C84E23" w:rsidRPr="009E02F4" w:rsidRDefault="00C84E23" w:rsidP="00D01879">
            <w:pPr>
              <w:pStyle w:val="ListParagraph"/>
              <w:ind w:left="-108"/>
              <w:rPr>
                <w:rFonts w:ascii="Cambria" w:eastAsia="Kozuka Mincho Pr6N R" w:hAnsi="Cambria"/>
                <w:sz w:val="24"/>
                <w:szCs w:val="24"/>
              </w:rPr>
            </w:pPr>
          </w:p>
          <w:p w14:paraId="2C27908C" w14:textId="77777777" w:rsidR="00C84E23" w:rsidRPr="009E02F4" w:rsidRDefault="00C84E23" w:rsidP="00CE4405">
            <w:pPr>
              <w:pStyle w:val="ListParagraph"/>
              <w:spacing w:line="276" w:lineRule="auto"/>
              <w:ind w:left="-108"/>
              <w:rPr>
                <w:rFonts w:ascii="Cambria" w:eastAsia="Kozuka Mincho Pr6N R" w:hAnsi="Cambria"/>
                <w:sz w:val="24"/>
                <w:szCs w:val="24"/>
              </w:rPr>
            </w:pPr>
          </w:p>
        </w:tc>
      </w:tr>
    </w:tbl>
    <w:p w14:paraId="65D100C0" w14:textId="2DBAAC53" w:rsidR="00D01879" w:rsidRPr="009E02F4" w:rsidRDefault="00D01879" w:rsidP="00D01879">
      <w:pPr>
        <w:pStyle w:val="ListParagraph"/>
        <w:rPr>
          <w:rFonts w:ascii="Cambria" w:eastAsia="Kozuka Mincho Pr6N R" w:hAnsi="Cambria"/>
          <w:sz w:val="24"/>
          <w:szCs w:val="24"/>
        </w:rPr>
      </w:pPr>
      <w:r w:rsidRPr="009E02F4">
        <w:rPr>
          <w:rFonts w:ascii="Cambria" w:eastAsia="Kozuka Mincho Pr6N R" w:hAnsi="Cambria"/>
          <w:b/>
          <w:sz w:val="24"/>
          <w:szCs w:val="24"/>
        </w:rPr>
        <w:t>International School of Prague</w:t>
      </w:r>
      <w:r w:rsidRPr="009E02F4">
        <w:rPr>
          <w:rFonts w:ascii="Cambria" w:eastAsia="Kozuka Mincho Pr6N R" w:hAnsi="Cambria"/>
          <w:i/>
          <w:sz w:val="24"/>
          <w:szCs w:val="24"/>
        </w:rPr>
        <w:t xml:space="preserve"> </w:t>
      </w:r>
      <w:r w:rsidRPr="009E02F4">
        <w:rPr>
          <w:rFonts w:ascii="Cambria" w:eastAsia="Kozuka Mincho Pr6N R" w:hAnsi="Cambria"/>
          <w:sz w:val="24"/>
          <w:szCs w:val="24"/>
        </w:rPr>
        <w:t>| Prague, Czech Republic</w:t>
      </w:r>
      <w:r w:rsidRPr="009E02F4">
        <w:rPr>
          <w:rFonts w:ascii="Cambria" w:eastAsia="Kozuka Mincho Pr6N R" w:hAnsi="Cambria"/>
          <w:sz w:val="24"/>
          <w:szCs w:val="24"/>
        </w:rPr>
        <w:tab/>
      </w:r>
      <w:r w:rsidRPr="009E02F4">
        <w:rPr>
          <w:rFonts w:ascii="Cambria" w:eastAsia="Kozuka Mincho Pr6N R" w:hAnsi="Cambria"/>
          <w:sz w:val="24"/>
          <w:szCs w:val="24"/>
        </w:rPr>
        <w:tab/>
      </w:r>
      <w:r w:rsidRPr="009E02F4">
        <w:rPr>
          <w:rFonts w:ascii="Cambria" w:eastAsia="Kozuka Mincho Pr6N R" w:hAnsi="Cambria"/>
          <w:sz w:val="24"/>
          <w:szCs w:val="24"/>
        </w:rPr>
        <w:tab/>
      </w:r>
      <w:r w:rsidRPr="009E02F4">
        <w:rPr>
          <w:rFonts w:ascii="Cambria" w:eastAsia="Kozuka Mincho Pr6N R" w:hAnsi="Cambria"/>
          <w:sz w:val="24"/>
          <w:szCs w:val="24"/>
        </w:rPr>
        <w:tab/>
      </w:r>
      <w:r w:rsidRPr="009E02F4">
        <w:rPr>
          <w:rFonts w:ascii="Cambria" w:eastAsia="Kozuka Mincho Pr6N R" w:hAnsi="Cambria"/>
          <w:i/>
          <w:sz w:val="24"/>
          <w:szCs w:val="24"/>
        </w:rPr>
        <w:t>2010 - 2014</w:t>
      </w:r>
    </w:p>
    <w:p w14:paraId="1E16AF8D" w14:textId="408C3792" w:rsidR="00D01879" w:rsidRPr="009E02F4" w:rsidRDefault="00D01879" w:rsidP="00D01879">
      <w:pPr>
        <w:pStyle w:val="ListParagraph"/>
        <w:rPr>
          <w:rFonts w:ascii="Cambria" w:eastAsia="Kozuka Mincho Pr6N R" w:hAnsi="Cambria"/>
          <w:i/>
          <w:sz w:val="24"/>
          <w:szCs w:val="24"/>
        </w:rPr>
      </w:pPr>
      <w:r w:rsidRPr="009E02F4">
        <w:rPr>
          <w:rFonts w:ascii="Cambria" w:eastAsia="Kozuka Mincho Pr6N R" w:hAnsi="Cambria"/>
          <w:i/>
          <w:sz w:val="24"/>
          <w:szCs w:val="24"/>
        </w:rPr>
        <w:t>Received International Baccalaureate</w:t>
      </w:r>
      <w:r w:rsidR="00055616">
        <w:rPr>
          <w:rFonts w:ascii="Cambria" w:eastAsia="Kozuka Mincho Pr6N R" w:hAnsi="Cambria"/>
          <w:i/>
          <w:sz w:val="24"/>
          <w:szCs w:val="24"/>
        </w:rPr>
        <w:t xml:space="preserve"> (IB)</w:t>
      </w:r>
      <w:r w:rsidRPr="009E02F4">
        <w:rPr>
          <w:rFonts w:ascii="Cambria" w:eastAsia="Kozuka Mincho Pr6N R" w:hAnsi="Cambria"/>
          <w:i/>
          <w:sz w:val="24"/>
          <w:szCs w:val="24"/>
        </w:rPr>
        <w:t xml:space="preserve"> Diploma </w:t>
      </w:r>
    </w:p>
    <w:p w14:paraId="627006FE" w14:textId="6C75F0AA" w:rsidR="00C84E23" w:rsidRPr="009E02F4" w:rsidRDefault="004F2B91" w:rsidP="00D01879">
      <w:pPr>
        <w:pStyle w:val="ListParagraph"/>
        <w:rPr>
          <w:rFonts w:ascii="Cambria" w:eastAsia="Kozuka Mincho Pr6N R" w:hAnsi="Cambria"/>
          <w:i/>
          <w:sz w:val="24"/>
          <w:szCs w:val="24"/>
        </w:rPr>
      </w:pPr>
      <w:r>
        <w:rPr>
          <w:rFonts w:ascii="Cambria" w:eastAsia="Kozuka Mincho Pr6N R" w:hAnsi="Cambria"/>
          <w:i/>
          <w:sz w:val="24"/>
          <w:szCs w:val="24"/>
        </w:rPr>
        <w:t xml:space="preserve">                 </w:t>
      </w:r>
    </w:p>
    <w:tbl>
      <w:tblPr>
        <w:tblStyle w:val="TableGrid"/>
        <w:tblW w:w="10510" w:type="dxa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5"/>
        <w:gridCol w:w="8885"/>
      </w:tblGrid>
      <w:tr w:rsidR="00443B79" w:rsidRPr="009E02F4" w14:paraId="75400CBC" w14:textId="77777777" w:rsidTr="00443B79">
        <w:tc>
          <w:tcPr>
            <w:tcW w:w="1625" w:type="dxa"/>
          </w:tcPr>
          <w:p w14:paraId="675979FB" w14:textId="7F494C21" w:rsidR="00D01879" w:rsidRPr="009E02F4" w:rsidRDefault="00D01879" w:rsidP="00C30FEF">
            <w:pPr>
              <w:pStyle w:val="ListParagraph"/>
              <w:spacing w:line="276" w:lineRule="auto"/>
              <w:ind w:left="252" w:right="-18"/>
              <w:rPr>
                <w:rFonts w:ascii="Cambria" w:eastAsia="Kozuka Mincho Pr6N R" w:hAnsi="Cambria"/>
                <w:sz w:val="24"/>
                <w:szCs w:val="24"/>
              </w:rPr>
            </w:pPr>
            <w:r w:rsidRPr="009E02F4">
              <w:rPr>
                <w:rFonts w:ascii="Cambria" w:eastAsia="Kozuka Mincho Pr6N R" w:hAnsi="Cambria"/>
                <w:sz w:val="24"/>
                <w:szCs w:val="24"/>
              </w:rPr>
              <w:t xml:space="preserve">Relevant </w:t>
            </w:r>
            <w:r w:rsidR="004F2B91">
              <w:rPr>
                <w:rFonts w:ascii="Cambria" w:eastAsia="Kozuka Mincho Pr6N R" w:hAnsi="Cambria"/>
                <w:sz w:val="24"/>
                <w:szCs w:val="24"/>
              </w:rPr>
              <w:t xml:space="preserve">     </w:t>
            </w:r>
            <w:r w:rsidRPr="009E02F4">
              <w:rPr>
                <w:rFonts w:ascii="Cambria" w:eastAsia="Kozuka Mincho Pr6N R" w:hAnsi="Cambria"/>
                <w:sz w:val="24"/>
                <w:szCs w:val="24"/>
              </w:rPr>
              <w:t>Courses:</w:t>
            </w:r>
          </w:p>
        </w:tc>
        <w:tc>
          <w:tcPr>
            <w:tcW w:w="8885" w:type="dxa"/>
          </w:tcPr>
          <w:p w14:paraId="5E3CC157" w14:textId="77777777" w:rsidR="00C30FEF" w:rsidRDefault="004F2B91" w:rsidP="004F2B91">
            <w:pPr>
              <w:pStyle w:val="ListParagraph"/>
              <w:spacing w:line="276" w:lineRule="auto"/>
              <w:ind w:left="-108"/>
              <w:jc w:val="both"/>
              <w:rPr>
                <w:rFonts w:ascii="Cambria" w:eastAsia="Kozuka Mincho Pr6N R" w:hAnsi="Cambria"/>
                <w:sz w:val="24"/>
                <w:szCs w:val="24"/>
              </w:rPr>
            </w:pPr>
            <w:r>
              <w:rPr>
                <w:rFonts w:ascii="Cambria" w:eastAsia="Kozuka Mincho Pr6N R" w:hAnsi="Cambria"/>
                <w:sz w:val="24"/>
                <w:szCs w:val="24"/>
              </w:rPr>
              <w:t xml:space="preserve"> </w:t>
            </w:r>
            <w:r w:rsidR="00443B79">
              <w:rPr>
                <w:rFonts w:ascii="Cambria" w:eastAsia="Kozuka Mincho Pr6N R" w:hAnsi="Cambria"/>
                <w:sz w:val="24"/>
                <w:szCs w:val="24"/>
              </w:rPr>
              <w:t xml:space="preserve"> </w:t>
            </w:r>
            <w:r w:rsidR="00C30FEF" w:rsidRPr="009E02F4">
              <w:rPr>
                <w:rFonts w:ascii="Cambria" w:eastAsia="Kozuka Mincho Pr6N R" w:hAnsi="Cambria"/>
                <w:sz w:val="24"/>
                <w:szCs w:val="24"/>
              </w:rPr>
              <w:t xml:space="preserve">IB Higher Level Mathematics (2 years), IB Higher </w:t>
            </w:r>
            <w:r>
              <w:rPr>
                <w:rFonts w:ascii="Cambria" w:eastAsia="Kozuka Mincho Pr6N R" w:hAnsi="Cambria"/>
                <w:sz w:val="24"/>
                <w:szCs w:val="24"/>
              </w:rPr>
              <w:t>Level Computer Science (1 year</w:t>
            </w:r>
            <w:proofErr w:type="gramStart"/>
            <w:r>
              <w:rPr>
                <w:rFonts w:ascii="Cambria" w:eastAsia="Kozuka Mincho Pr6N R" w:hAnsi="Cambria"/>
                <w:sz w:val="24"/>
                <w:szCs w:val="24"/>
              </w:rPr>
              <w:t xml:space="preserve">)                       </w:t>
            </w:r>
            <w:r>
              <w:rPr>
                <w:rFonts w:ascii="Cambria" w:eastAsia="Kozuka Mincho Pr6N R" w:hAnsi="Cambria"/>
                <w:color w:val="FFFFFF" w:themeColor="background1"/>
                <w:sz w:val="24"/>
                <w:szCs w:val="24"/>
              </w:rPr>
              <w:t>I</w:t>
            </w:r>
            <w:proofErr w:type="gramEnd"/>
            <w:r w:rsidR="00281B80">
              <w:rPr>
                <w:rFonts w:ascii="Cambria" w:eastAsia="Kozuka Mincho Pr6N R" w:hAnsi="Cambria"/>
                <w:color w:val="FFFFFF" w:themeColor="background1"/>
                <w:sz w:val="24"/>
                <w:szCs w:val="24"/>
              </w:rPr>
              <w:t xml:space="preserve"> </w:t>
            </w:r>
            <w:r>
              <w:rPr>
                <w:rFonts w:ascii="Cambria" w:eastAsia="Kozuka Mincho Pr6N R" w:hAnsi="Cambria"/>
                <w:sz w:val="24"/>
                <w:szCs w:val="24"/>
              </w:rPr>
              <w:t>I</w:t>
            </w:r>
            <w:r w:rsidR="00C30FEF" w:rsidRPr="0089363F">
              <w:rPr>
                <w:rFonts w:ascii="Cambria" w:eastAsia="Kozuka Mincho Pr6N R" w:hAnsi="Cambria"/>
                <w:sz w:val="24"/>
                <w:szCs w:val="24"/>
              </w:rPr>
              <w:t>B Stan</w:t>
            </w:r>
            <w:r w:rsidR="0089363F">
              <w:rPr>
                <w:rFonts w:ascii="Cambria" w:eastAsia="Kozuka Mincho Pr6N R" w:hAnsi="Cambria"/>
                <w:sz w:val="24"/>
                <w:szCs w:val="24"/>
              </w:rPr>
              <w:t>dard Level Physics (2 years</w:t>
            </w:r>
            <w:r>
              <w:rPr>
                <w:rFonts w:ascii="Cambria" w:eastAsia="Kozuka Mincho Pr6N R" w:hAnsi="Cambria"/>
                <w:sz w:val="24"/>
                <w:szCs w:val="24"/>
              </w:rPr>
              <w:t>)</w:t>
            </w:r>
          </w:p>
          <w:p w14:paraId="6EA97024" w14:textId="71EFD6AA" w:rsidR="00055616" w:rsidRPr="0089363F" w:rsidRDefault="00055616" w:rsidP="004F2B91">
            <w:pPr>
              <w:pStyle w:val="ListParagraph"/>
              <w:spacing w:line="276" w:lineRule="auto"/>
              <w:ind w:left="-108"/>
              <w:jc w:val="both"/>
              <w:rPr>
                <w:rFonts w:ascii="Cambria" w:eastAsia="Kozuka Mincho Pr6N R" w:hAnsi="Cambria"/>
                <w:sz w:val="24"/>
                <w:szCs w:val="24"/>
                <w:lang w:bidi="fa-IR"/>
              </w:rPr>
            </w:pPr>
          </w:p>
        </w:tc>
      </w:tr>
      <w:tr w:rsidR="00443B79" w:rsidRPr="009E02F4" w14:paraId="41432624" w14:textId="77777777" w:rsidTr="00443B79">
        <w:tc>
          <w:tcPr>
            <w:tcW w:w="1625" w:type="dxa"/>
          </w:tcPr>
          <w:p w14:paraId="2D287882" w14:textId="3E8205EB" w:rsidR="00D01879" w:rsidRPr="004F2B91" w:rsidRDefault="00C30FEF" w:rsidP="004F2B91">
            <w:pPr>
              <w:pStyle w:val="ListParagraph"/>
              <w:ind w:left="252" w:right="-94"/>
              <w:rPr>
                <w:rFonts w:ascii="Cambria" w:eastAsia="Kozuka Mincho Pr6N R" w:hAnsi="Cambria"/>
                <w:sz w:val="24"/>
                <w:szCs w:val="24"/>
              </w:rPr>
            </w:pPr>
            <w:r w:rsidRPr="009E02F4">
              <w:rPr>
                <w:rFonts w:ascii="Cambria" w:eastAsia="Kozuka Mincho Pr6N R" w:hAnsi="Cambria"/>
                <w:sz w:val="24"/>
                <w:szCs w:val="24"/>
              </w:rPr>
              <w:t xml:space="preserve">Captain </w:t>
            </w:r>
            <w:r w:rsidR="004F2B91">
              <w:rPr>
                <w:rFonts w:ascii="Cambria" w:eastAsia="Kozuka Mincho Pr6N R" w:hAnsi="Cambria"/>
                <w:sz w:val="24"/>
                <w:szCs w:val="24"/>
              </w:rPr>
              <w:t>of:</w:t>
            </w:r>
          </w:p>
        </w:tc>
        <w:tc>
          <w:tcPr>
            <w:tcW w:w="8885" w:type="dxa"/>
          </w:tcPr>
          <w:p w14:paraId="1E9124F2" w14:textId="0CCFB62C" w:rsidR="00D01879" w:rsidRPr="004F2B91" w:rsidRDefault="004F2B91" w:rsidP="004F2B91">
            <w:pPr>
              <w:jc w:val="both"/>
              <w:rPr>
                <w:rFonts w:ascii="Cambria" w:eastAsia="Kozuka Mincho Pr6N R" w:hAnsi="Cambria"/>
                <w:sz w:val="24"/>
                <w:szCs w:val="24"/>
              </w:rPr>
            </w:pPr>
            <w:r>
              <w:rPr>
                <w:rFonts w:ascii="Cambria" w:eastAsia="Kozuka Mincho Pr6N R" w:hAnsi="Cambria"/>
                <w:sz w:val="24"/>
                <w:szCs w:val="24"/>
              </w:rPr>
              <w:t>Sp</w:t>
            </w:r>
            <w:r w:rsidR="00C30FEF" w:rsidRPr="009E02F4">
              <w:rPr>
                <w:rFonts w:ascii="Cambria" w:eastAsia="Kozuka Mincho Pr6N R" w:hAnsi="Cambria"/>
                <w:sz w:val="24"/>
                <w:szCs w:val="24"/>
              </w:rPr>
              <w:t xml:space="preserve">eech &amp; Debate, </w:t>
            </w:r>
            <w:r w:rsidR="00D01879" w:rsidRPr="009E02F4">
              <w:rPr>
                <w:rFonts w:ascii="Cambria" w:eastAsia="Kozuka Mincho Pr6N R" w:hAnsi="Cambria"/>
                <w:sz w:val="24"/>
                <w:szCs w:val="24"/>
              </w:rPr>
              <w:t xml:space="preserve">Model United Nations, </w:t>
            </w:r>
            <w:r w:rsidR="00C84E23" w:rsidRPr="009E02F4">
              <w:rPr>
                <w:rFonts w:ascii="Cambria" w:eastAsia="Kozuka Mincho Pr6N R" w:hAnsi="Cambria"/>
                <w:sz w:val="24"/>
                <w:szCs w:val="24"/>
              </w:rPr>
              <w:t xml:space="preserve">X - </w:t>
            </w:r>
            <w:r>
              <w:rPr>
                <w:rFonts w:ascii="Cambria" w:eastAsia="Kozuka Mincho Pr6N R" w:hAnsi="Cambria"/>
                <w:sz w:val="24"/>
                <w:szCs w:val="24"/>
              </w:rPr>
              <w:t>Country</w:t>
            </w:r>
          </w:p>
        </w:tc>
      </w:tr>
    </w:tbl>
    <w:p w14:paraId="481AFED5" w14:textId="77777777" w:rsidR="00D01879" w:rsidRDefault="00D01879" w:rsidP="003A56B5">
      <w:pPr>
        <w:pStyle w:val="Heading1"/>
        <w:spacing w:before="60"/>
        <w:rPr>
          <w:rFonts w:ascii="Cambria" w:eastAsia="Kozuka Mincho Pr6N R" w:hAnsi="Cambria"/>
          <w:sz w:val="26"/>
          <w:szCs w:val="26"/>
        </w:rPr>
      </w:pPr>
    </w:p>
    <w:p w14:paraId="6D6C6CE9" w14:textId="739B0786" w:rsidR="00B9220F" w:rsidRPr="00B9220F" w:rsidRDefault="0034049F" w:rsidP="00B9220F">
      <w:pPr>
        <w:pStyle w:val="Heading1"/>
        <w:spacing w:before="60"/>
        <w:rPr>
          <w:rFonts w:ascii="Cambria" w:eastAsia="Kozuka Mincho Pr6N R" w:hAnsi="Cambria"/>
          <w:sz w:val="26"/>
          <w:szCs w:val="26"/>
        </w:rPr>
      </w:pPr>
      <w:r w:rsidRPr="003D5473">
        <w:rPr>
          <w:rFonts w:ascii="Cambria" w:eastAsia="Kozuka Mincho Pr6N R" w:hAnsi="Cambria"/>
          <w:sz w:val="26"/>
          <w:szCs w:val="26"/>
        </w:rPr>
        <w:t>Computer Knowledge</w:t>
      </w:r>
      <w:r w:rsidR="00CF5344">
        <w:rPr>
          <w:rFonts w:ascii="Cambria" w:eastAsia="Kozuka Mincho Pr6N R" w:hAnsi="Cambria"/>
          <w:sz w:val="26"/>
          <w:szCs w:val="26"/>
        </w:rPr>
        <w:t xml:space="preserve"> </w:t>
      </w:r>
    </w:p>
    <w:tbl>
      <w:tblPr>
        <w:tblStyle w:val="TableGrid"/>
        <w:tblW w:w="10489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9"/>
        <w:gridCol w:w="9130"/>
      </w:tblGrid>
      <w:tr w:rsidR="00443B79" w:rsidRPr="003D5473" w14:paraId="43845C27" w14:textId="77777777" w:rsidTr="00443B79">
        <w:tc>
          <w:tcPr>
            <w:tcW w:w="1359" w:type="dxa"/>
          </w:tcPr>
          <w:p w14:paraId="1E722E13" w14:textId="77777777" w:rsidR="00443B79" w:rsidRPr="009E02F4" w:rsidRDefault="00443B79" w:rsidP="000E5866">
            <w:pPr>
              <w:pStyle w:val="ListParagraph"/>
              <w:spacing w:line="276" w:lineRule="auto"/>
              <w:ind w:left="-108"/>
              <w:rPr>
                <w:rFonts w:ascii="Cambria" w:eastAsia="Kozuka Mincho Pr6N R" w:hAnsi="Cambria"/>
                <w:sz w:val="24"/>
                <w:szCs w:val="24"/>
              </w:rPr>
            </w:pPr>
            <w:r w:rsidRPr="009E02F4">
              <w:rPr>
                <w:rFonts w:ascii="Cambria" w:eastAsia="Kozuka Mincho Pr6N R" w:hAnsi="Cambria"/>
                <w:sz w:val="24"/>
                <w:szCs w:val="24"/>
              </w:rPr>
              <w:t>Languages:</w:t>
            </w:r>
          </w:p>
        </w:tc>
        <w:tc>
          <w:tcPr>
            <w:tcW w:w="9130" w:type="dxa"/>
          </w:tcPr>
          <w:p w14:paraId="77BE29D5" w14:textId="77777777" w:rsidR="00443B79" w:rsidRDefault="00443B79" w:rsidP="00EA162D">
            <w:pPr>
              <w:pStyle w:val="ListParagraph"/>
              <w:spacing w:line="276" w:lineRule="auto"/>
              <w:ind w:left="0" w:hanging="108"/>
              <w:rPr>
                <w:rFonts w:ascii="Cambria" w:eastAsia="Kozuka Mincho Pr6N R" w:hAnsi="Cambria"/>
                <w:sz w:val="24"/>
                <w:szCs w:val="24"/>
              </w:rPr>
            </w:pPr>
            <w:r w:rsidRPr="009E02F4">
              <w:rPr>
                <w:rFonts w:ascii="Cambria" w:eastAsia="Kozuka Mincho Pr6N R" w:hAnsi="Cambria"/>
                <w:sz w:val="24"/>
                <w:szCs w:val="24"/>
              </w:rPr>
              <w:t xml:space="preserve"> </w:t>
            </w:r>
            <w:r>
              <w:rPr>
                <w:rFonts w:ascii="Cambria" w:eastAsia="Kozuka Mincho Pr6N R" w:hAnsi="Cambria"/>
                <w:sz w:val="24"/>
                <w:szCs w:val="24"/>
              </w:rPr>
              <w:t xml:space="preserve">     </w:t>
            </w:r>
            <w:proofErr w:type="gramStart"/>
            <w:r>
              <w:rPr>
                <w:rFonts w:ascii="Cambria" w:eastAsia="Kozuka Mincho Pr6N R" w:hAnsi="Cambria"/>
                <w:sz w:val="24"/>
                <w:szCs w:val="24"/>
              </w:rPr>
              <w:t>Java</w:t>
            </w:r>
            <w:r w:rsidR="008B0DE1">
              <w:rPr>
                <w:rFonts w:ascii="Cambria" w:eastAsia="Kozuka Mincho Pr6N R" w:hAnsi="Cambria"/>
                <w:sz w:val="24"/>
                <w:szCs w:val="24"/>
              </w:rPr>
              <w:t>(</w:t>
            </w:r>
            <w:proofErr w:type="gramEnd"/>
            <w:r w:rsidR="008B0DE1">
              <w:rPr>
                <w:rFonts w:ascii="Cambria" w:eastAsia="Kozuka Mincho Pr6N R" w:hAnsi="Cambria"/>
                <w:sz w:val="24"/>
                <w:szCs w:val="24"/>
              </w:rPr>
              <w:t>2 years)</w:t>
            </w:r>
            <w:r>
              <w:rPr>
                <w:rFonts w:ascii="Cambria" w:eastAsia="Kozuka Mincho Pr6N R" w:hAnsi="Cambria"/>
                <w:sz w:val="24"/>
                <w:szCs w:val="24"/>
              </w:rPr>
              <w:t>, Python</w:t>
            </w:r>
            <w:r w:rsidR="008B0DE1">
              <w:rPr>
                <w:rFonts w:ascii="Cambria" w:eastAsia="Kozuka Mincho Pr6N R" w:hAnsi="Cambria"/>
                <w:sz w:val="24"/>
                <w:szCs w:val="24"/>
              </w:rPr>
              <w:t xml:space="preserve"> (half a year) </w:t>
            </w:r>
            <w:r>
              <w:rPr>
                <w:rFonts w:ascii="Cambria" w:eastAsia="Kozuka Mincho Pr6N R" w:hAnsi="Cambria"/>
                <w:sz w:val="24"/>
                <w:szCs w:val="24"/>
              </w:rPr>
              <w:t>, JSX</w:t>
            </w:r>
            <w:r w:rsidR="008B0DE1">
              <w:rPr>
                <w:rFonts w:ascii="Cambria" w:eastAsia="Kozuka Mincho Pr6N R" w:hAnsi="Cambria"/>
                <w:sz w:val="24"/>
                <w:szCs w:val="24"/>
              </w:rPr>
              <w:t xml:space="preserve"> (half a year)</w:t>
            </w:r>
            <w:r>
              <w:rPr>
                <w:rFonts w:ascii="Cambria" w:eastAsia="Kozuka Mincho Pr6N R" w:hAnsi="Cambria"/>
                <w:sz w:val="24"/>
                <w:szCs w:val="24"/>
              </w:rPr>
              <w:t>, Racket (Lisp)</w:t>
            </w:r>
          </w:p>
          <w:p w14:paraId="1D5E3E2F" w14:textId="1E226106" w:rsidR="008B0DE1" w:rsidRPr="009E02F4" w:rsidRDefault="008B0DE1" w:rsidP="00EA162D">
            <w:pPr>
              <w:pStyle w:val="ListParagraph"/>
              <w:spacing w:line="276" w:lineRule="auto"/>
              <w:ind w:left="0" w:hanging="108"/>
              <w:rPr>
                <w:rFonts w:ascii="Cambria" w:eastAsia="Kozuka Mincho Pr6N R" w:hAnsi="Cambria"/>
                <w:sz w:val="24"/>
                <w:szCs w:val="24"/>
              </w:rPr>
            </w:pPr>
          </w:p>
        </w:tc>
      </w:tr>
      <w:tr w:rsidR="00443B79" w:rsidRPr="003D5473" w14:paraId="2739BAAC" w14:textId="77777777" w:rsidTr="00443B79">
        <w:trPr>
          <w:trHeight w:val="851"/>
        </w:trPr>
        <w:tc>
          <w:tcPr>
            <w:tcW w:w="1359" w:type="dxa"/>
          </w:tcPr>
          <w:p w14:paraId="1621C425" w14:textId="2D5AAB51" w:rsidR="00443B79" w:rsidRPr="008B0DE1" w:rsidRDefault="00443B79" w:rsidP="008B0DE1">
            <w:pPr>
              <w:rPr>
                <w:rFonts w:ascii="Cambria" w:eastAsia="Kozuka Mincho Pr6N R" w:hAnsi="Cambria"/>
                <w:sz w:val="24"/>
                <w:szCs w:val="24"/>
              </w:rPr>
            </w:pPr>
            <w:r w:rsidRPr="008B0DE1">
              <w:rPr>
                <w:rFonts w:ascii="Cambria" w:eastAsia="Kozuka Mincho Pr6N R" w:hAnsi="Cambria"/>
                <w:sz w:val="24"/>
                <w:szCs w:val="24"/>
              </w:rPr>
              <w:t xml:space="preserve">Projects:    </w:t>
            </w:r>
          </w:p>
        </w:tc>
        <w:tc>
          <w:tcPr>
            <w:tcW w:w="9130" w:type="dxa"/>
          </w:tcPr>
          <w:p w14:paraId="261A15A6" w14:textId="77777777" w:rsidR="008B0DE1" w:rsidRDefault="00443B79" w:rsidP="005B253D">
            <w:pPr>
              <w:pStyle w:val="ListParagraph"/>
              <w:spacing w:line="276" w:lineRule="auto"/>
              <w:ind w:left="-108"/>
              <w:rPr>
                <w:rFonts w:ascii="Cambria" w:eastAsia="Kozuka Mincho Pr6N R" w:hAnsi="Cambria"/>
                <w:sz w:val="24"/>
                <w:szCs w:val="24"/>
              </w:rPr>
            </w:pPr>
            <w:r>
              <w:rPr>
                <w:rFonts w:ascii="Cambria" w:eastAsia="Kozuka Mincho Pr6N R" w:hAnsi="Cambria"/>
                <w:sz w:val="24"/>
                <w:szCs w:val="24"/>
              </w:rPr>
              <w:t xml:space="preserve">      Twitter bot</w:t>
            </w:r>
            <w:r w:rsidR="008B0DE1">
              <w:rPr>
                <w:rFonts w:ascii="Cambria" w:eastAsia="Kozuka Mincho Pr6N R" w:hAnsi="Cambria"/>
                <w:sz w:val="24"/>
                <w:szCs w:val="24"/>
              </w:rPr>
              <w:t>s</w:t>
            </w:r>
            <w:r>
              <w:rPr>
                <w:rFonts w:ascii="Cambria" w:eastAsia="Kozuka Mincho Pr6N R" w:hAnsi="Cambria"/>
                <w:sz w:val="24"/>
                <w:szCs w:val="24"/>
              </w:rPr>
              <w:t xml:space="preserve">, Android </w:t>
            </w:r>
            <w:r w:rsidR="008B0DE1">
              <w:rPr>
                <w:rFonts w:ascii="Cambria" w:eastAsia="Kozuka Mincho Pr6N R" w:hAnsi="Cambria"/>
                <w:sz w:val="24"/>
                <w:szCs w:val="24"/>
              </w:rPr>
              <w:t xml:space="preserve">App </w:t>
            </w:r>
            <w:r>
              <w:rPr>
                <w:rFonts w:ascii="Cambria" w:eastAsia="Kozuka Mincho Pr6N R" w:hAnsi="Cambria"/>
                <w:sz w:val="24"/>
                <w:szCs w:val="24"/>
              </w:rPr>
              <w:t>development (Mobile)</w:t>
            </w:r>
            <w:r w:rsidR="008B0DE1">
              <w:rPr>
                <w:rFonts w:ascii="Cambria" w:eastAsia="Kozuka Mincho Pr6N R" w:hAnsi="Cambria"/>
                <w:sz w:val="24"/>
                <w:szCs w:val="24"/>
              </w:rPr>
              <w:t xml:space="preserve">, </w:t>
            </w:r>
          </w:p>
          <w:p w14:paraId="7BD14B11" w14:textId="30BFE958" w:rsidR="00443B79" w:rsidRPr="00927D0D" w:rsidRDefault="008B0DE1" w:rsidP="005B253D">
            <w:pPr>
              <w:pStyle w:val="ListParagraph"/>
              <w:spacing w:line="276" w:lineRule="auto"/>
              <w:ind w:left="-108"/>
              <w:rPr>
                <w:rFonts w:ascii="Cambria" w:eastAsia="Kozuka Mincho Pr6N R" w:hAnsi="Cambria"/>
                <w:sz w:val="24"/>
                <w:szCs w:val="24"/>
              </w:rPr>
            </w:pPr>
            <w:r>
              <w:rPr>
                <w:rFonts w:ascii="Cambria" w:eastAsia="Kozuka Mincho Pr6N R" w:hAnsi="Cambria"/>
                <w:sz w:val="24"/>
                <w:szCs w:val="24"/>
              </w:rPr>
              <w:t xml:space="preserve">      Currently working on CCIS’s hand-in server</w:t>
            </w:r>
            <w:bookmarkStart w:id="0" w:name="_GoBack"/>
            <w:bookmarkEnd w:id="0"/>
          </w:p>
        </w:tc>
      </w:tr>
    </w:tbl>
    <w:p w14:paraId="528257BA" w14:textId="77777777" w:rsidR="00B9220F" w:rsidRDefault="00B9220F" w:rsidP="00055616">
      <w:pPr>
        <w:pStyle w:val="Heading1"/>
        <w:tabs>
          <w:tab w:val="left" w:pos="3120"/>
        </w:tabs>
        <w:spacing w:before="60"/>
        <w:rPr>
          <w:rFonts w:ascii="Cambria" w:eastAsia="Kozuka Mincho Pr6N R" w:hAnsi="Cambria"/>
          <w:sz w:val="26"/>
          <w:szCs w:val="26"/>
        </w:rPr>
      </w:pPr>
    </w:p>
    <w:p w14:paraId="5BD2169F" w14:textId="25BAC0CF" w:rsidR="00055616" w:rsidRPr="00055616" w:rsidRDefault="00463F11" w:rsidP="00055616">
      <w:pPr>
        <w:pStyle w:val="Heading1"/>
        <w:tabs>
          <w:tab w:val="left" w:pos="3120"/>
        </w:tabs>
        <w:spacing w:before="60"/>
        <w:rPr>
          <w:rFonts w:ascii="Cambria" w:eastAsia="Kozuka Mincho Pr6N R" w:hAnsi="Cambria"/>
          <w:sz w:val="26"/>
          <w:szCs w:val="26"/>
        </w:rPr>
      </w:pPr>
      <w:r w:rsidRPr="003D5473">
        <w:rPr>
          <w:rFonts w:ascii="Cambria" w:eastAsia="Kozuka Mincho Pr6N R" w:hAnsi="Cambria"/>
          <w:sz w:val="26"/>
          <w:szCs w:val="26"/>
        </w:rPr>
        <w:t>Work Experience</w:t>
      </w:r>
      <w:r w:rsidR="00C46A92" w:rsidRPr="003D5473">
        <w:rPr>
          <w:rFonts w:ascii="Cambria" w:eastAsia="Kozuka Mincho Pr6N R" w:hAnsi="Cambria"/>
          <w:sz w:val="26"/>
          <w:szCs w:val="26"/>
        </w:rPr>
        <w:tab/>
      </w:r>
    </w:p>
    <w:p w14:paraId="33619137" w14:textId="77777777" w:rsidR="00E326E7" w:rsidRPr="00E326E7" w:rsidRDefault="00E326E7" w:rsidP="00E326E7">
      <w:pPr>
        <w:pStyle w:val="ListParagraph"/>
        <w:ind w:left="1440"/>
        <w:rPr>
          <w:rFonts w:ascii="Cambria" w:eastAsia="Kozuka Mincho Pr6N R" w:hAnsi="Cambria"/>
          <w:sz w:val="6"/>
        </w:rPr>
      </w:pPr>
    </w:p>
    <w:p w14:paraId="410CC68B" w14:textId="37C242AD" w:rsidR="00E326E7" w:rsidRPr="009E02F4" w:rsidRDefault="000D1589" w:rsidP="00E326E7">
      <w:pPr>
        <w:pStyle w:val="ListParagraph"/>
        <w:rPr>
          <w:rFonts w:ascii="Cambria" w:eastAsia="Kozuka Mincho Pr6N R" w:hAnsi="Cambria"/>
          <w:sz w:val="24"/>
          <w:szCs w:val="24"/>
        </w:rPr>
      </w:pPr>
      <w:r w:rsidRPr="009E02F4">
        <w:rPr>
          <w:rFonts w:ascii="Cambria" w:eastAsia="Kozuka Mincho Pr6N R" w:hAnsi="Cambria"/>
          <w:b/>
          <w:sz w:val="24"/>
          <w:szCs w:val="24"/>
        </w:rPr>
        <w:t>Northeastern University</w:t>
      </w:r>
      <w:r w:rsidR="00E326E7" w:rsidRPr="009E02F4">
        <w:rPr>
          <w:rFonts w:ascii="Cambria" w:eastAsia="Kozuka Mincho Pr6N R" w:hAnsi="Cambria"/>
          <w:sz w:val="24"/>
          <w:szCs w:val="24"/>
        </w:rPr>
        <w:t xml:space="preserve"> | </w:t>
      </w:r>
      <w:r w:rsidRPr="009E02F4">
        <w:rPr>
          <w:rFonts w:ascii="Cambria" w:eastAsia="Kozuka Mincho Pr6N R" w:hAnsi="Cambria"/>
          <w:sz w:val="24"/>
          <w:szCs w:val="24"/>
        </w:rPr>
        <w:t>Boston, MA</w:t>
      </w:r>
      <w:r w:rsidR="00E326E7" w:rsidRPr="009E02F4">
        <w:rPr>
          <w:rFonts w:ascii="Cambria" w:eastAsia="Kozuka Mincho Pr6N R" w:hAnsi="Cambria"/>
          <w:sz w:val="24"/>
          <w:szCs w:val="24"/>
        </w:rPr>
        <w:t xml:space="preserve">     </w:t>
      </w:r>
      <w:r w:rsidR="00E326E7" w:rsidRPr="009E02F4">
        <w:rPr>
          <w:rFonts w:ascii="Cambria" w:eastAsia="Kozuka Mincho Pr6N R" w:hAnsi="Cambria"/>
          <w:sz w:val="24"/>
          <w:szCs w:val="24"/>
        </w:rPr>
        <w:tab/>
      </w:r>
      <w:r w:rsidR="00E326E7" w:rsidRPr="009E02F4">
        <w:rPr>
          <w:rFonts w:ascii="Cambria" w:eastAsia="Kozuka Mincho Pr6N R" w:hAnsi="Cambria"/>
          <w:sz w:val="24"/>
          <w:szCs w:val="24"/>
        </w:rPr>
        <w:tab/>
      </w:r>
      <w:r w:rsidR="00E326E7" w:rsidRPr="009E02F4">
        <w:rPr>
          <w:rFonts w:ascii="Cambria" w:eastAsia="Kozuka Mincho Pr6N R" w:hAnsi="Cambria"/>
          <w:sz w:val="24"/>
          <w:szCs w:val="24"/>
        </w:rPr>
        <w:tab/>
      </w:r>
      <w:r w:rsidR="00E326E7" w:rsidRPr="009E02F4">
        <w:rPr>
          <w:rFonts w:ascii="Cambria" w:eastAsia="Kozuka Mincho Pr6N R" w:hAnsi="Cambria"/>
          <w:sz w:val="24"/>
          <w:szCs w:val="24"/>
        </w:rPr>
        <w:tab/>
        <w:t xml:space="preserve">    </w:t>
      </w:r>
      <w:r w:rsidR="00E326E7" w:rsidRPr="009E02F4">
        <w:rPr>
          <w:rFonts w:ascii="Cambria" w:eastAsia="Kozuka Mincho Pr6N R" w:hAnsi="Cambria"/>
          <w:sz w:val="24"/>
          <w:szCs w:val="24"/>
        </w:rPr>
        <w:tab/>
        <w:t xml:space="preserve">                       </w:t>
      </w:r>
      <w:r w:rsidR="009E02F4">
        <w:rPr>
          <w:rFonts w:ascii="Cambria" w:eastAsia="Kozuka Mincho Pr6N R" w:hAnsi="Cambria"/>
          <w:sz w:val="24"/>
          <w:szCs w:val="24"/>
        </w:rPr>
        <w:t xml:space="preserve"> </w:t>
      </w:r>
      <w:r w:rsidR="004421A8">
        <w:rPr>
          <w:rFonts w:ascii="Cambria" w:eastAsia="Kozuka Mincho Pr6N R" w:hAnsi="Cambria"/>
          <w:i/>
          <w:sz w:val="24"/>
          <w:szCs w:val="24"/>
        </w:rPr>
        <w:t>2015</w:t>
      </w:r>
      <w:r w:rsidR="009E02F4">
        <w:rPr>
          <w:rFonts w:ascii="Cambria" w:eastAsia="Kozuka Mincho Pr6N R" w:hAnsi="Cambria"/>
          <w:i/>
          <w:sz w:val="24"/>
          <w:szCs w:val="24"/>
        </w:rPr>
        <w:t xml:space="preserve"> - </w:t>
      </w:r>
      <w:r w:rsidR="00BF5995" w:rsidRPr="009E02F4">
        <w:rPr>
          <w:rFonts w:ascii="Cambria" w:eastAsia="Kozuka Mincho Pr6N R" w:hAnsi="Cambria"/>
          <w:i/>
          <w:sz w:val="24"/>
          <w:szCs w:val="24"/>
        </w:rPr>
        <w:t>Present</w:t>
      </w:r>
    </w:p>
    <w:p w14:paraId="28A9804D" w14:textId="776C7D25" w:rsidR="00927D0D" w:rsidRPr="00927D0D" w:rsidRDefault="00927D0D" w:rsidP="00927D0D">
      <w:pPr>
        <w:spacing w:line="240" w:lineRule="auto"/>
        <w:ind w:left="720"/>
        <w:rPr>
          <w:rFonts w:ascii="Times" w:hAnsi="Times" w:cs="Times New Roman"/>
          <w:sz w:val="20"/>
          <w:szCs w:val="20"/>
        </w:rPr>
      </w:pPr>
      <w:r w:rsidRPr="00927D0D">
        <w:rPr>
          <w:rFonts w:ascii="Cambria" w:hAnsi="Cambria" w:cs="Times New Roman"/>
          <w:i/>
          <w:iCs/>
          <w:color w:val="000000"/>
          <w:sz w:val="24"/>
          <w:szCs w:val="24"/>
        </w:rPr>
        <w:t>Tutor for CS4800 (Algorithms</w:t>
      </w:r>
      <w:r w:rsidR="003327F7">
        <w:rPr>
          <w:rFonts w:ascii="Cambria" w:hAnsi="Cambria" w:cs="Times New Roman"/>
          <w:i/>
          <w:iCs/>
          <w:color w:val="000000"/>
          <w:sz w:val="24"/>
          <w:szCs w:val="24"/>
        </w:rPr>
        <w:t xml:space="preserve"> &amp; Data</w:t>
      </w:r>
      <w:r w:rsidRPr="00927D0D">
        <w:rPr>
          <w:rFonts w:ascii="Cambria" w:hAnsi="Cambria" w:cs="Times New Roman"/>
          <w:i/>
          <w:iCs/>
          <w:color w:val="000000"/>
          <w:sz w:val="24"/>
          <w:szCs w:val="24"/>
        </w:rPr>
        <w:t xml:space="preserve">) </w:t>
      </w:r>
    </w:p>
    <w:p w14:paraId="1D7C9AA4" w14:textId="7A3743D2" w:rsidR="00B9220F" w:rsidRPr="00281B80" w:rsidRDefault="00927D0D" w:rsidP="008B0DE1">
      <w:pPr>
        <w:spacing w:line="240" w:lineRule="auto"/>
        <w:ind w:left="720"/>
        <w:rPr>
          <w:rFonts w:ascii="Cambria" w:hAnsi="Cambria" w:cs="Times New Roman"/>
          <w:color w:val="000000"/>
          <w:sz w:val="24"/>
          <w:szCs w:val="24"/>
        </w:rPr>
      </w:pPr>
      <w:r w:rsidRPr="00927D0D">
        <w:rPr>
          <w:rFonts w:ascii="Cambria" w:hAnsi="Cambria" w:cs="Times New Roman"/>
          <w:color w:val="000000"/>
          <w:sz w:val="24"/>
          <w:szCs w:val="24"/>
        </w:rPr>
        <w:tab/>
        <w:t>Grading and holding office hours for Undergraduate students studying Algorithms</w:t>
      </w:r>
    </w:p>
    <w:p w14:paraId="1E3083B3" w14:textId="31002516" w:rsidR="00927D0D" w:rsidRPr="00927D0D" w:rsidRDefault="004E4CFD" w:rsidP="00927D0D">
      <w:pPr>
        <w:spacing w:line="240" w:lineRule="auto"/>
        <w:ind w:left="720"/>
        <w:rPr>
          <w:rFonts w:ascii="Times" w:hAnsi="Times" w:cs="Times New Roman"/>
          <w:sz w:val="20"/>
          <w:szCs w:val="20"/>
        </w:rPr>
      </w:pPr>
      <w:r>
        <w:rPr>
          <w:rFonts w:ascii="Cambria" w:hAnsi="Cambria" w:cs="Times New Roman"/>
          <w:i/>
          <w:iCs/>
          <w:color w:val="000000"/>
          <w:sz w:val="24"/>
          <w:szCs w:val="24"/>
        </w:rPr>
        <w:t xml:space="preserve">Junior </w:t>
      </w:r>
      <w:r w:rsidR="00927D0D" w:rsidRPr="00927D0D">
        <w:rPr>
          <w:rFonts w:ascii="Cambria" w:hAnsi="Cambria" w:cs="Times New Roman"/>
          <w:i/>
          <w:iCs/>
          <w:color w:val="000000"/>
          <w:sz w:val="24"/>
          <w:szCs w:val="24"/>
        </w:rPr>
        <w:t>Systems Administrator for CCIS</w:t>
      </w:r>
    </w:p>
    <w:p w14:paraId="5AD9B34B" w14:textId="73E38376" w:rsidR="00281B80" w:rsidRDefault="00927D0D" w:rsidP="008B0DE1">
      <w:pPr>
        <w:spacing w:line="240" w:lineRule="auto"/>
        <w:ind w:left="720"/>
        <w:rPr>
          <w:rFonts w:ascii="Cambria" w:hAnsi="Cambria" w:cs="Times New Roman"/>
          <w:color w:val="000000"/>
          <w:sz w:val="24"/>
          <w:szCs w:val="24"/>
        </w:rPr>
      </w:pPr>
      <w:r w:rsidRPr="00927D0D">
        <w:rPr>
          <w:rFonts w:ascii="Cambria" w:hAnsi="Cambria" w:cs="Times New Roman"/>
          <w:i/>
          <w:iCs/>
          <w:color w:val="000000"/>
          <w:sz w:val="24"/>
          <w:szCs w:val="24"/>
        </w:rPr>
        <w:tab/>
      </w:r>
      <w:r w:rsidRPr="00927D0D">
        <w:rPr>
          <w:rFonts w:ascii="Cambria" w:hAnsi="Cambria" w:cs="Times New Roman"/>
          <w:color w:val="000000"/>
          <w:sz w:val="24"/>
          <w:szCs w:val="24"/>
        </w:rPr>
        <w:t xml:space="preserve">Working on college’s new </w:t>
      </w:r>
      <w:r w:rsidR="008C775E">
        <w:rPr>
          <w:rFonts w:ascii="Cambria" w:hAnsi="Cambria" w:cs="Times New Roman"/>
          <w:color w:val="000000"/>
          <w:sz w:val="24"/>
          <w:szCs w:val="24"/>
        </w:rPr>
        <w:t>projects including A</w:t>
      </w:r>
      <w:r w:rsidRPr="00927D0D">
        <w:rPr>
          <w:rFonts w:ascii="Cambria" w:hAnsi="Cambria" w:cs="Times New Roman"/>
          <w:color w:val="000000"/>
          <w:sz w:val="24"/>
          <w:szCs w:val="24"/>
        </w:rPr>
        <w:t xml:space="preserve">pps, new software, and </w:t>
      </w:r>
      <w:r w:rsidR="008B0DE1">
        <w:rPr>
          <w:rFonts w:ascii="Cambria" w:hAnsi="Cambria" w:cs="Times New Roman"/>
          <w:color w:val="000000"/>
          <w:sz w:val="24"/>
          <w:szCs w:val="24"/>
        </w:rPr>
        <w:t>websites</w:t>
      </w:r>
    </w:p>
    <w:p w14:paraId="3531B62B" w14:textId="77777777" w:rsidR="008B0DE1" w:rsidRPr="00281B80" w:rsidRDefault="008B0DE1" w:rsidP="008B0DE1">
      <w:pPr>
        <w:spacing w:line="240" w:lineRule="auto"/>
        <w:ind w:left="720"/>
        <w:rPr>
          <w:rFonts w:ascii="Cambria" w:hAnsi="Cambria" w:cs="Times New Roman"/>
          <w:color w:val="000000"/>
          <w:sz w:val="24"/>
          <w:szCs w:val="24"/>
        </w:rPr>
      </w:pPr>
    </w:p>
    <w:p w14:paraId="10A4666B" w14:textId="1D22D8B3" w:rsidR="00477AD0" w:rsidRPr="009E02F4" w:rsidRDefault="003848C0" w:rsidP="008A4FE6">
      <w:pPr>
        <w:pStyle w:val="ListParagraph"/>
        <w:rPr>
          <w:rFonts w:ascii="Cambria" w:eastAsia="Kozuka Mincho Pr6N R" w:hAnsi="Cambria"/>
          <w:i/>
          <w:sz w:val="24"/>
          <w:szCs w:val="24"/>
        </w:rPr>
      </w:pPr>
      <w:r w:rsidRPr="009E02F4">
        <w:rPr>
          <w:rFonts w:ascii="Cambria" w:eastAsia="Kozuka Mincho Pr6N R" w:hAnsi="Cambria"/>
          <w:b/>
          <w:sz w:val="24"/>
          <w:szCs w:val="24"/>
        </w:rPr>
        <w:t xml:space="preserve">Guaranteed Auto Sales </w:t>
      </w:r>
      <w:r w:rsidR="00BF5995" w:rsidRPr="009E02F4">
        <w:rPr>
          <w:rFonts w:ascii="Cambria" w:eastAsia="Kozuka Mincho Pr6N R" w:hAnsi="Cambria"/>
          <w:b/>
          <w:sz w:val="24"/>
          <w:szCs w:val="24"/>
        </w:rPr>
        <w:t xml:space="preserve">| </w:t>
      </w:r>
      <w:r w:rsidR="00BF5995" w:rsidRPr="009E02F4">
        <w:rPr>
          <w:rFonts w:ascii="Cambria" w:eastAsia="Kozuka Mincho Pr6N R" w:hAnsi="Cambria"/>
          <w:sz w:val="24"/>
          <w:szCs w:val="24"/>
        </w:rPr>
        <w:t>Los Angeles, CA</w:t>
      </w:r>
      <w:r w:rsidR="00477AD0" w:rsidRPr="009E02F4">
        <w:rPr>
          <w:rFonts w:ascii="Cambria" w:eastAsia="Kozuka Mincho Pr6N R" w:hAnsi="Cambria"/>
          <w:b/>
          <w:sz w:val="24"/>
          <w:szCs w:val="24"/>
        </w:rPr>
        <w:tab/>
      </w:r>
      <w:r w:rsidR="00477AD0" w:rsidRPr="009E02F4">
        <w:rPr>
          <w:rFonts w:ascii="Cambria" w:eastAsia="Kozuka Mincho Pr6N R" w:hAnsi="Cambria"/>
          <w:b/>
          <w:sz w:val="24"/>
          <w:szCs w:val="24"/>
        </w:rPr>
        <w:tab/>
      </w:r>
      <w:r w:rsidR="00477AD0" w:rsidRPr="009E02F4">
        <w:rPr>
          <w:rFonts w:ascii="Cambria" w:eastAsia="Kozuka Mincho Pr6N R" w:hAnsi="Cambria"/>
          <w:b/>
          <w:sz w:val="24"/>
          <w:szCs w:val="24"/>
        </w:rPr>
        <w:tab/>
      </w:r>
      <w:r w:rsidR="00477AD0" w:rsidRPr="009E02F4">
        <w:rPr>
          <w:rFonts w:ascii="Cambria" w:eastAsia="Kozuka Mincho Pr6N R" w:hAnsi="Cambria"/>
          <w:b/>
          <w:sz w:val="24"/>
          <w:szCs w:val="24"/>
        </w:rPr>
        <w:tab/>
      </w:r>
      <w:r w:rsidR="00BF5995" w:rsidRPr="009E02F4">
        <w:rPr>
          <w:rFonts w:ascii="Cambria" w:eastAsia="Kozuka Mincho Pr6N R" w:hAnsi="Cambria"/>
          <w:sz w:val="24"/>
          <w:szCs w:val="24"/>
        </w:rPr>
        <w:t xml:space="preserve">                              </w:t>
      </w:r>
      <w:r w:rsidR="00BF5995" w:rsidRPr="009E02F4">
        <w:rPr>
          <w:rFonts w:ascii="Cambria" w:eastAsia="Kozuka Mincho Pr6N R" w:hAnsi="Cambria"/>
          <w:i/>
          <w:sz w:val="24"/>
          <w:szCs w:val="24"/>
        </w:rPr>
        <w:t xml:space="preserve">     </w:t>
      </w:r>
      <w:r w:rsidRPr="009E02F4">
        <w:rPr>
          <w:rFonts w:ascii="Cambria" w:eastAsia="Kozuka Mincho Pr6N R" w:hAnsi="Cambria"/>
          <w:i/>
          <w:sz w:val="24"/>
          <w:szCs w:val="24"/>
        </w:rPr>
        <w:t xml:space="preserve">            </w:t>
      </w:r>
      <w:r w:rsidR="0089363F">
        <w:rPr>
          <w:rFonts w:ascii="Cambria" w:eastAsia="Kozuka Mincho Pr6N R" w:hAnsi="Cambria"/>
          <w:i/>
          <w:sz w:val="24"/>
          <w:szCs w:val="24"/>
        </w:rPr>
        <w:t xml:space="preserve">     </w:t>
      </w:r>
      <w:r w:rsidR="00BF5995" w:rsidRPr="009E02F4">
        <w:rPr>
          <w:rFonts w:ascii="Cambria" w:eastAsia="Kozuka Mincho Pr6N R" w:hAnsi="Cambria"/>
          <w:i/>
          <w:sz w:val="24"/>
          <w:szCs w:val="24"/>
        </w:rPr>
        <w:t xml:space="preserve">  2013</w:t>
      </w:r>
    </w:p>
    <w:p w14:paraId="08838006" w14:textId="77777777" w:rsidR="00055616" w:rsidRDefault="00055616" w:rsidP="008A4FE6">
      <w:pPr>
        <w:pStyle w:val="ListParagraph"/>
        <w:rPr>
          <w:rFonts w:ascii="Cambria" w:eastAsia="Kozuka Mincho Pr6N R" w:hAnsi="Cambria"/>
          <w:i/>
          <w:sz w:val="24"/>
          <w:szCs w:val="24"/>
        </w:rPr>
      </w:pPr>
    </w:p>
    <w:p w14:paraId="0DF9E40D" w14:textId="1B698885" w:rsidR="00477AD0" w:rsidRPr="009E02F4" w:rsidRDefault="00BF5995" w:rsidP="008A4FE6">
      <w:pPr>
        <w:pStyle w:val="ListParagraph"/>
        <w:rPr>
          <w:rFonts w:ascii="Cambria" w:eastAsia="Kozuka Mincho Pr6N R" w:hAnsi="Cambria"/>
          <w:i/>
          <w:sz w:val="24"/>
          <w:szCs w:val="24"/>
        </w:rPr>
      </w:pPr>
      <w:r w:rsidRPr="009E02F4">
        <w:rPr>
          <w:rFonts w:ascii="Cambria" w:eastAsia="Kozuka Mincho Pr6N R" w:hAnsi="Cambria"/>
          <w:i/>
          <w:sz w:val="24"/>
          <w:szCs w:val="24"/>
        </w:rPr>
        <w:t>Advertising manager</w:t>
      </w:r>
    </w:p>
    <w:p w14:paraId="16669EA1" w14:textId="0D7CD152" w:rsidR="00BF5995" w:rsidRPr="009E02F4" w:rsidRDefault="00BF5995" w:rsidP="008A4FE6">
      <w:pPr>
        <w:pStyle w:val="ListParagraph"/>
        <w:rPr>
          <w:rFonts w:ascii="Cambria" w:eastAsia="Kozuka Mincho Pr6N R" w:hAnsi="Cambria"/>
          <w:sz w:val="24"/>
          <w:szCs w:val="24"/>
        </w:rPr>
      </w:pPr>
      <w:r w:rsidRPr="009E02F4">
        <w:rPr>
          <w:rFonts w:ascii="Cambria" w:eastAsia="Kozuka Mincho Pr6N R" w:hAnsi="Cambria"/>
          <w:i/>
          <w:sz w:val="24"/>
          <w:szCs w:val="24"/>
        </w:rPr>
        <w:tab/>
      </w:r>
      <w:r w:rsidRPr="009E02F4">
        <w:rPr>
          <w:rFonts w:ascii="Cambria" w:eastAsia="Kozuka Mincho Pr6N R" w:hAnsi="Cambria"/>
          <w:sz w:val="24"/>
          <w:szCs w:val="24"/>
        </w:rPr>
        <w:t>Maintained the company's website, updating the new cars and sold ones</w:t>
      </w:r>
    </w:p>
    <w:p w14:paraId="31FA1E06" w14:textId="51B53FBA" w:rsidR="00961649" w:rsidRPr="00927D0D" w:rsidRDefault="00961649" w:rsidP="00927D0D">
      <w:pPr>
        <w:pStyle w:val="ListParagraph"/>
        <w:rPr>
          <w:sz w:val="24"/>
          <w:szCs w:val="24"/>
          <w:lang w:bidi="fa-IR"/>
        </w:rPr>
      </w:pPr>
    </w:p>
    <w:sectPr w:rsidR="00961649" w:rsidRPr="00927D0D" w:rsidSect="00CD2B0A">
      <w:headerReference w:type="default" r:id="rId9"/>
      <w:headerReference w:type="first" r:id="rId10"/>
      <w:footerReference w:type="first" r:id="rId11"/>
      <w:pgSz w:w="12240" w:h="15840" w:code="1"/>
      <w:pgMar w:top="1872" w:right="720" w:bottom="1080" w:left="720" w:header="720" w:footer="576" w:gutter="0"/>
      <w:pgBorders w:offsetFrom="page">
        <w:top w:val="single" w:sz="4" w:space="24" w:color="BFBFBF" w:themeColor="background1" w:themeShade="BF"/>
        <w:left w:val="single" w:sz="4" w:space="24" w:color="BFBFBF" w:themeColor="background1" w:themeShade="BF"/>
        <w:bottom w:val="single" w:sz="4" w:space="24" w:color="BFBFBF" w:themeColor="background1" w:themeShade="BF"/>
        <w:right w:val="single" w:sz="4" w:space="24" w:color="BFBFBF" w:themeColor="background1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365C89" w14:textId="77777777" w:rsidR="00BF5995" w:rsidRDefault="00BF5995">
      <w:pPr>
        <w:spacing w:after="0" w:line="240" w:lineRule="auto"/>
      </w:pPr>
      <w:r>
        <w:separator/>
      </w:r>
    </w:p>
    <w:p w14:paraId="3A88CECF" w14:textId="77777777" w:rsidR="00BF5995" w:rsidRDefault="00BF5995"/>
  </w:endnote>
  <w:endnote w:type="continuationSeparator" w:id="0">
    <w:p w14:paraId="22D4C69C" w14:textId="77777777" w:rsidR="00BF5995" w:rsidRDefault="00BF5995">
      <w:pPr>
        <w:spacing w:after="0" w:line="240" w:lineRule="auto"/>
      </w:pPr>
      <w:r>
        <w:continuationSeparator/>
      </w:r>
    </w:p>
    <w:p w14:paraId="57D422E4" w14:textId="77777777" w:rsidR="00BF5995" w:rsidRDefault="00BF59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Kozuka Mincho Pr6N R">
    <w:panose1 w:val="00000000000000000000"/>
    <w:charset w:val="80"/>
    <w:family w:val="roman"/>
    <w:notTrueType/>
    <w:pitch w:val="variable"/>
    <w:sig w:usb0="000002D7" w:usb1="2AC71C11" w:usb2="00000012" w:usb3="00000000" w:csb0="0002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0DE8651" w14:textId="77777777" w:rsidR="00BF5995" w:rsidRPr="00860405" w:rsidRDefault="00BF5995" w:rsidP="00FA594A">
    <w:pPr>
      <w:pStyle w:val="Footer"/>
      <w:jc w:val="center"/>
      <w:rPr>
        <w:rFonts w:asciiTheme="majorHAnsi" w:hAnsiTheme="majorHAnsi"/>
      </w:rPr>
    </w:pPr>
    <w:r w:rsidRPr="00860405">
      <w:rPr>
        <w:rFonts w:asciiTheme="majorHAnsi" w:hAnsiTheme="majorHAnsi"/>
      </w:rPr>
      <w:t>References available upon request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5E8DAA" w14:textId="77777777" w:rsidR="00BF5995" w:rsidRDefault="00BF5995">
      <w:pPr>
        <w:spacing w:after="0" w:line="240" w:lineRule="auto"/>
      </w:pPr>
      <w:r>
        <w:separator/>
      </w:r>
    </w:p>
    <w:p w14:paraId="3D6DA985" w14:textId="77777777" w:rsidR="00BF5995" w:rsidRDefault="00BF5995"/>
  </w:footnote>
  <w:footnote w:type="continuationSeparator" w:id="0">
    <w:p w14:paraId="1AF78FCD" w14:textId="77777777" w:rsidR="00BF5995" w:rsidRDefault="00BF5995">
      <w:pPr>
        <w:spacing w:after="0" w:line="240" w:lineRule="auto"/>
      </w:pPr>
      <w:r>
        <w:continuationSeparator/>
      </w:r>
    </w:p>
    <w:p w14:paraId="265470DC" w14:textId="77777777" w:rsidR="00BF5995" w:rsidRDefault="00BF5995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tbl>
    <w:tblPr>
      <w:tblStyle w:val="TableGrid"/>
      <w:tblW w:w="1008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9" w:type="dxa"/>
        <w:left w:w="0" w:type="dxa"/>
        <w:right w:w="72" w:type="dxa"/>
      </w:tblCellMar>
      <w:tblLook w:val="04A0" w:firstRow="1" w:lastRow="0" w:firstColumn="1" w:lastColumn="0" w:noHBand="0" w:noVBand="1"/>
    </w:tblPr>
    <w:tblGrid>
      <w:gridCol w:w="10080"/>
    </w:tblGrid>
    <w:tr w:rsidR="00BF5995" w:rsidRPr="00AA1866" w14:paraId="5D95DEF4" w14:textId="77777777" w:rsidTr="00FB36D3">
      <w:trPr>
        <w:trHeight w:val="335"/>
        <w:jc w:val="center"/>
      </w:trPr>
      <w:tc>
        <w:tcPr>
          <w:tcW w:w="0" w:type="auto"/>
        </w:tcPr>
        <w:p w14:paraId="676D0CED" w14:textId="77777777" w:rsidR="00BF5995" w:rsidRPr="00AA1866" w:rsidRDefault="008B0DE1" w:rsidP="00EF21E8">
          <w:pPr>
            <w:pStyle w:val="Name"/>
            <w:jc w:val="left"/>
          </w:pPr>
          <w:r>
            <w:rPr>
              <w:noProof/>
            </w:rPr>
            <w:pict w14:anchorId="4DBA9780">
              <v:shape id="Freeform 2" o:spid="_x0000_s2052" style="position:absolute;margin-left:-29.65pt;margin-top:-29.7pt;width:556.9pt;height:79.2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256,158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" adj="0,,0" path="" fillcolor="#95b3d7" stroked="f">
                <v:fill opacity="44563f" rotate="t" focus="100%" type="gradient"/>
                <v:stroke joinstyle="round"/>
                <v:formulas/>
                <v:path arrowok="t" o:connecttype="custom" o:connectlocs="0,1584;0,46;11256,46;4282,249;0,1584" o:connectangles="0,0,0,0,0" textboxrect="0,0,11256,1584"/>
              </v:shape>
            </w:pict>
          </w:r>
          <w:r>
            <w:rPr>
              <w:noProof/>
            </w:rPr>
            <w:pict w14:anchorId="0A52F254">
              <v:shape id="Freeform 1" o:spid="_x0000_s2051" style="position:absolute;margin-left:-4.4pt;margin-top:-47.75pt;width:563.1pt;height:101.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262,215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" adj="0,,0" path="" filled="f" strokecolor="#fbd4b4">
                <v:stroke joinstyle="round"/>
                <v:formulas/>
                <v:path arrowok="t" o:connecttype="custom" o:connectlocs="0,2153;6683,886;11262,455" o:connectangles="0,0,0" textboxrect="0,0,11262,2153"/>
              </v:shape>
            </w:pict>
          </w:r>
        </w:p>
      </w:tc>
    </w:tr>
    <w:tr w:rsidR="00BF5995" w:rsidRPr="00AA1866" w14:paraId="12C1F779" w14:textId="77777777" w:rsidTr="00FB36D3">
      <w:trPr>
        <w:trHeight w:val="329"/>
        <w:jc w:val="center"/>
      </w:trPr>
      <w:tc>
        <w:tcPr>
          <w:tcW w:w="0" w:type="auto"/>
        </w:tcPr>
        <w:p w14:paraId="59970C5B" w14:textId="77777777" w:rsidR="00BF5995" w:rsidRPr="00AA1866" w:rsidRDefault="00BF5995" w:rsidP="00FB36D3">
          <w:pPr>
            <w:pStyle w:val="ContactInfo"/>
          </w:pPr>
        </w:p>
      </w:tc>
    </w:tr>
  </w:tbl>
  <w:p w14:paraId="363F8C76" w14:textId="77777777" w:rsidR="00BF5995" w:rsidRDefault="00BF5995" w:rsidP="004326E0">
    <w:pPr>
      <w:pStyle w:val="Header"/>
      <w:tabs>
        <w:tab w:val="clear" w:pos="4680"/>
        <w:tab w:val="clear" w:pos="9360"/>
        <w:tab w:val="left" w:pos="3600"/>
      </w:tabs>
    </w:pPr>
    <w: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tbl>
    <w:tblPr>
      <w:tblStyle w:val="TableGrid"/>
      <w:tblW w:w="1008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9" w:type="dxa"/>
        <w:left w:w="0" w:type="dxa"/>
        <w:right w:w="72" w:type="dxa"/>
      </w:tblCellMar>
      <w:tblLook w:val="04A0" w:firstRow="1" w:lastRow="0" w:firstColumn="1" w:lastColumn="0" w:noHBand="0" w:noVBand="1"/>
    </w:tblPr>
    <w:tblGrid>
      <w:gridCol w:w="10080"/>
    </w:tblGrid>
    <w:tr w:rsidR="00BF5995" w:rsidRPr="00AA1866" w14:paraId="1EF22B06" w14:textId="77777777" w:rsidTr="00FB36D3">
      <w:trPr>
        <w:trHeight w:val="335"/>
        <w:jc w:val="center"/>
      </w:trPr>
      <w:tc>
        <w:tcPr>
          <w:tcW w:w="0" w:type="auto"/>
        </w:tcPr>
        <w:p w14:paraId="749BFAD1" w14:textId="4AEA6FE5" w:rsidR="00BF5995" w:rsidRPr="00AA1866" w:rsidRDefault="00BF5995" w:rsidP="00FB36D3">
          <w:pPr>
            <w:pStyle w:val="Name"/>
            <w:tabs>
              <w:tab w:val="left" w:pos="855"/>
              <w:tab w:val="right" w:pos="10008"/>
            </w:tabs>
            <w:jc w:val="center"/>
          </w:pPr>
          <w:r>
            <w:rPr>
              <w:rStyle w:val="NameChar"/>
              <w:b/>
              <w:color w:val="000000" w:themeColor="text1"/>
            </w:rPr>
            <w:t>Niousha Jafari</w:t>
          </w:r>
        </w:p>
      </w:tc>
    </w:tr>
    <w:tr w:rsidR="00BF5995" w:rsidRPr="00733090" w14:paraId="218F3599" w14:textId="77777777" w:rsidTr="006A4F0D">
      <w:trPr>
        <w:trHeight w:val="106"/>
        <w:jc w:val="center"/>
      </w:trPr>
      <w:tc>
        <w:tcPr>
          <w:tcW w:w="0" w:type="auto"/>
        </w:tcPr>
        <w:p w14:paraId="4B694BD6" w14:textId="69DEFC18" w:rsidR="00BF5995" w:rsidRPr="00733090" w:rsidRDefault="00BF5995" w:rsidP="00927D0D">
          <w:pPr>
            <w:pStyle w:val="ContactInfo"/>
            <w:jc w:val="center"/>
            <w:rPr>
              <w:rFonts w:asciiTheme="majorHAnsi" w:hAnsiTheme="majorHAnsi"/>
              <w:sz w:val="22"/>
            </w:rPr>
          </w:pPr>
          <w:r w:rsidRPr="00733090">
            <w:rPr>
              <w:rFonts w:asciiTheme="majorHAnsi" w:hAnsiTheme="majorHAnsi"/>
              <w:sz w:val="22"/>
            </w:rPr>
            <w:t xml:space="preserve"> </w:t>
          </w:r>
          <w:r w:rsidR="00927D0D">
            <w:rPr>
              <w:rFonts w:asciiTheme="majorHAnsi" w:hAnsiTheme="majorHAnsi"/>
              <w:sz w:val="22"/>
            </w:rPr>
            <w:t>814.422.5705</w:t>
          </w:r>
          <w:r w:rsidRPr="00733090">
            <w:rPr>
              <w:rFonts w:asciiTheme="majorHAnsi" w:hAnsiTheme="majorHAnsi"/>
              <w:sz w:val="22"/>
            </w:rPr>
            <w:t xml:space="preserve"> | </w:t>
          </w:r>
          <w:r>
            <w:rPr>
              <w:rFonts w:asciiTheme="majorHAnsi" w:hAnsiTheme="majorHAnsi"/>
              <w:sz w:val="22"/>
            </w:rPr>
            <w:t>nioushajafari@gmail.com</w:t>
          </w:r>
        </w:p>
      </w:tc>
    </w:tr>
  </w:tbl>
  <w:p w14:paraId="0E07F4CB" w14:textId="494079A6" w:rsidR="00BF5995" w:rsidRPr="00733090" w:rsidRDefault="00BF5995" w:rsidP="00C30FEF">
    <w:pPr>
      <w:pStyle w:val="Header"/>
      <w:rPr>
        <w:rFonts w:asciiTheme="majorHAnsi" w:hAnsiTheme="majorHAnsi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7519D"/>
    <w:multiLevelType w:val="hybridMultilevel"/>
    <w:tmpl w:val="7DDE1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CA67DF"/>
    <w:multiLevelType w:val="hybridMultilevel"/>
    <w:tmpl w:val="6C323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6848B1"/>
    <w:multiLevelType w:val="hybridMultilevel"/>
    <w:tmpl w:val="F4F2A4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D953508"/>
    <w:multiLevelType w:val="hybridMultilevel"/>
    <w:tmpl w:val="8190D13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36B28D3"/>
    <w:multiLevelType w:val="hybridMultilevel"/>
    <w:tmpl w:val="A08CA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C213E1"/>
    <w:multiLevelType w:val="hybridMultilevel"/>
    <w:tmpl w:val="9BC450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FC5FF6"/>
    <w:multiLevelType w:val="hybridMultilevel"/>
    <w:tmpl w:val="67B059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3361FE"/>
    <w:multiLevelType w:val="hybridMultilevel"/>
    <w:tmpl w:val="3D3204A0"/>
    <w:lvl w:ilvl="0" w:tplc="E278B6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746F5A"/>
    <w:multiLevelType w:val="hybridMultilevel"/>
    <w:tmpl w:val="65DAE4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B6343D"/>
    <w:multiLevelType w:val="hybridMultilevel"/>
    <w:tmpl w:val="971A523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0417529"/>
    <w:multiLevelType w:val="hybridMultilevel"/>
    <w:tmpl w:val="EF2E5A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F30D5E"/>
    <w:multiLevelType w:val="hybridMultilevel"/>
    <w:tmpl w:val="0FCE9F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D035442"/>
    <w:multiLevelType w:val="hybridMultilevel"/>
    <w:tmpl w:val="56428CE0"/>
    <w:lvl w:ilvl="0" w:tplc="C7523B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DF58EF"/>
    <w:multiLevelType w:val="hybridMultilevel"/>
    <w:tmpl w:val="428689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045C9F"/>
    <w:multiLevelType w:val="hybridMultilevel"/>
    <w:tmpl w:val="2A88FC7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D5D2EBB"/>
    <w:multiLevelType w:val="hybridMultilevel"/>
    <w:tmpl w:val="CF9AF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15"/>
  </w:num>
  <w:num w:numId="5">
    <w:abstractNumId w:val="12"/>
  </w:num>
  <w:num w:numId="6">
    <w:abstractNumId w:val="7"/>
  </w:num>
  <w:num w:numId="7">
    <w:abstractNumId w:val="12"/>
  </w:num>
  <w:num w:numId="8">
    <w:abstractNumId w:val="8"/>
  </w:num>
  <w:num w:numId="9">
    <w:abstractNumId w:val="10"/>
  </w:num>
  <w:num w:numId="10">
    <w:abstractNumId w:val="6"/>
  </w:num>
  <w:num w:numId="11">
    <w:abstractNumId w:val="5"/>
  </w:num>
  <w:num w:numId="12">
    <w:abstractNumId w:val="13"/>
  </w:num>
  <w:num w:numId="13">
    <w:abstractNumId w:val="3"/>
  </w:num>
  <w:num w:numId="14">
    <w:abstractNumId w:val="11"/>
  </w:num>
  <w:num w:numId="15">
    <w:abstractNumId w:val="9"/>
  </w:num>
  <w:num w:numId="16">
    <w:abstractNumId w:val="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B3D"/>
    <w:rsid w:val="000048D4"/>
    <w:rsid w:val="0000596B"/>
    <w:rsid w:val="00010277"/>
    <w:rsid w:val="00012644"/>
    <w:rsid w:val="00015061"/>
    <w:rsid w:val="000152DE"/>
    <w:rsid w:val="000167B9"/>
    <w:rsid w:val="00017077"/>
    <w:rsid w:val="00021A67"/>
    <w:rsid w:val="0002637D"/>
    <w:rsid w:val="00032729"/>
    <w:rsid w:val="00042497"/>
    <w:rsid w:val="00042E4A"/>
    <w:rsid w:val="00045326"/>
    <w:rsid w:val="0004733E"/>
    <w:rsid w:val="00051703"/>
    <w:rsid w:val="00052A40"/>
    <w:rsid w:val="00053597"/>
    <w:rsid w:val="00053F1B"/>
    <w:rsid w:val="00055134"/>
    <w:rsid w:val="00055616"/>
    <w:rsid w:val="000560C1"/>
    <w:rsid w:val="00057A75"/>
    <w:rsid w:val="0006047A"/>
    <w:rsid w:val="00062D30"/>
    <w:rsid w:val="00063115"/>
    <w:rsid w:val="00064FD3"/>
    <w:rsid w:val="0007095C"/>
    <w:rsid w:val="00070DBB"/>
    <w:rsid w:val="00071920"/>
    <w:rsid w:val="000731E6"/>
    <w:rsid w:val="000742B5"/>
    <w:rsid w:val="00074B35"/>
    <w:rsid w:val="00075F3E"/>
    <w:rsid w:val="00080352"/>
    <w:rsid w:val="000813EE"/>
    <w:rsid w:val="00081580"/>
    <w:rsid w:val="00082900"/>
    <w:rsid w:val="00083003"/>
    <w:rsid w:val="00086A6F"/>
    <w:rsid w:val="00091746"/>
    <w:rsid w:val="00093C68"/>
    <w:rsid w:val="00095161"/>
    <w:rsid w:val="00095C96"/>
    <w:rsid w:val="000973D2"/>
    <w:rsid w:val="000A0BD0"/>
    <w:rsid w:val="000A24A4"/>
    <w:rsid w:val="000A5538"/>
    <w:rsid w:val="000A6A6F"/>
    <w:rsid w:val="000B0341"/>
    <w:rsid w:val="000B3F42"/>
    <w:rsid w:val="000B761D"/>
    <w:rsid w:val="000C0B3D"/>
    <w:rsid w:val="000C0B62"/>
    <w:rsid w:val="000C1358"/>
    <w:rsid w:val="000C17E3"/>
    <w:rsid w:val="000D1559"/>
    <w:rsid w:val="000D1589"/>
    <w:rsid w:val="000D23A2"/>
    <w:rsid w:val="000D36DA"/>
    <w:rsid w:val="000D677A"/>
    <w:rsid w:val="000D7738"/>
    <w:rsid w:val="000E0F7A"/>
    <w:rsid w:val="000E16BD"/>
    <w:rsid w:val="000E2CEE"/>
    <w:rsid w:val="000E5866"/>
    <w:rsid w:val="000E63F7"/>
    <w:rsid w:val="000E675C"/>
    <w:rsid w:val="000E75DF"/>
    <w:rsid w:val="000F13DC"/>
    <w:rsid w:val="000F24B4"/>
    <w:rsid w:val="000F3639"/>
    <w:rsid w:val="000F4408"/>
    <w:rsid w:val="000F5197"/>
    <w:rsid w:val="000F750D"/>
    <w:rsid w:val="001014BE"/>
    <w:rsid w:val="0010175E"/>
    <w:rsid w:val="00106E33"/>
    <w:rsid w:val="00110180"/>
    <w:rsid w:val="0011087A"/>
    <w:rsid w:val="001133FA"/>
    <w:rsid w:val="0011364B"/>
    <w:rsid w:val="001139CD"/>
    <w:rsid w:val="00113B63"/>
    <w:rsid w:val="00114DE0"/>
    <w:rsid w:val="001152F3"/>
    <w:rsid w:val="00115C46"/>
    <w:rsid w:val="00116C9F"/>
    <w:rsid w:val="001208DE"/>
    <w:rsid w:val="001214CC"/>
    <w:rsid w:val="00124902"/>
    <w:rsid w:val="00124B01"/>
    <w:rsid w:val="00125068"/>
    <w:rsid w:val="0012532C"/>
    <w:rsid w:val="00125BA7"/>
    <w:rsid w:val="00126365"/>
    <w:rsid w:val="00127F6B"/>
    <w:rsid w:val="0013078A"/>
    <w:rsid w:val="001311D3"/>
    <w:rsid w:val="001424D9"/>
    <w:rsid w:val="0014263D"/>
    <w:rsid w:val="00144A2B"/>
    <w:rsid w:val="0014575F"/>
    <w:rsid w:val="00146DE3"/>
    <w:rsid w:val="001548B5"/>
    <w:rsid w:val="001552E1"/>
    <w:rsid w:val="00157806"/>
    <w:rsid w:val="00157D3F"/>
    <w:rsid w:val="00162ACA"/>
    <w:rsid w:val="001635B2"/>
    <w:rsid w:val="001666E0"/>
    <w:rsid w:val="00171AF0"/>
    <w:rsid w:val="001723A6"/>
    <w:rsid w:val="0017505D"/>
    <w:rsid w:val="00175070"/>
    <w:rsid w:val="00175D73"/>
    <w:rsid w:val="001851A9"/>
    <w:rsid w:val="00190FFB"/>
    <w:rsid w:val="001910BA"/>
    <w:rsid w:val="0019522D"/>
    <w:rsid w:val="001A2942"/>
    <w:rsid w:val="001A2B32"/>
    <w:rsid w:val="001B34D9"/>
    <w:rsid w:val="001B438E"/>
    <w:rsid w:val="001B5EE2"/>
    <w:rsid w:val="001B7376"/>
    <w:rsid w:val="001C0DA8"/>
    <w:rsid w:val="001C3A34"/>
    <w:rsid w:val="001C537B"/>
    <w:rsid w:val="001C5594"/>
    <w:rsid w:val="001C7E08"/>
    <w:rsid w:val="001D294F"/>
    <w:rsid w:val="001D3870"/>
    <w:rsid w:val="001D39D1"/>
    <w:rsid w:val="001D3A23"/>
    <w:rsid w:val="001D4C70"/>
    <w:rsid w:val="001D6775"/>
    <w:rsid w:val="001D71C2"/>
    <w:rsid w:val="001D77FF"/>
    <w:rsid w:val="001E17B9"/>
    <w:rsid w:val="001E2336"/>
    <w:rsid w:val="001E3B0D"/>
    <w:rsid w:val="001E3FE0"/>
    <w:rsid w:val="001F244F"/>
    <w:rsid w:val="001F538C"/>
    <w:rsid w:val="001F54D5"/>
    <w:rsid w:val="001F74D8"/>
    <w:rsid w:val="00200ED4"/>
    <w:rsid w:val="00201F85"/>
    <w:rsid w:val="00203C18"/>
    <w:rsid w:val="002115DB"/>
    <w:rsid w:val="00213A7A"/>
    <w:rsid w:val="00214101"/>
    <w:rsid w:val="00214DDF"/>
    <w:rsid w:val="00216F06"/>
    <w:rsid w:val="00217A41"/>
    <w:rsid w:val="002206B4"/>
    <w:rsid w:val="002266EF"/>
    <w:rsid w:val="00234CD3"/>
    <w:rsid w:val="00237CB7"/>
    <w:rsid w:val="00244B8A"/>
    <w:rsid w:val="002459B6"/>
    <w:rsid w:val="0024607D"/>
    <w:rsid w:val="002468FD"/>
    <w:rsid w:val="00247DBC"/>
    <w:rsid w:val="002515AF"/>
    <w:rsid w:val="002524B2"/>
    <w:rsid w:val="002529A2"/>
    <w:rsid w:val="00253E46"/>
    <w:rsid w:val="0025590B"/>
    <w:rsid w:val="002627EC"/>
    <w:rsid w:val="00262FC9"/>
    <w:rsid w:val="00263ED5"/>
    <w:rsid w:val="00267D7B"/>
    <w:rsid w:val="00267E2D"/>
    <w:rsid w:val="0027100E"/>
    <w:rsid w:val="00271E0A"/>
    <w:rsid w:val="00272827"/>
    <w:rsid w:val="00274488"/>
    <w:rsid w:val="002763CA"/>
    <w:rsid w:val="0027778E"/>
    <w:rsid w:val="00277B77"/>
    <w:rsid w:val="00277BAB"/>
    <w:rsid w:val="00277BAE"/>
    <w:rsid w:val="002803AF"/>
    <w:rsid w:val="0028107D"/>
    <w:rsid w:val="002818EF"/>
    <w:rsid w:val="00281B80"/>
    <w:rsid w:val="00281C07"/>
    <w:rsid w:val="00282B32"/>
    <w:rsid w:val="00283991"/>
    <w:rsid w:val="00284A77"/>
    <w:rsid w:val="00284B96"/>
    <w:rsid w:val="00290D60"/>
    <w:rsid w:val="00291079"/>
    <w:rsid w:val="00291C66"/>
    <w:rsid w:val="00292D3D"/>
    <w:rsid w:val="00292D7E"/>
    <w:rsid w:val="002959E4"/>
    <w:rsid w:val="002A0C31"/>
    <w:rsid w:val="002A105B"/>
    <w:rsid w:val="002A228D"/>
    <w:rsid w:val="002A2F04"/>
    <w:rsid w:val="002A5991"/>
    <w:rsid w:val="002A5A8E"/>
    <w:rsid w:val="002A5CFC"/>
    <w:rsid w:val="002A6052"/>
    <w:rsid w:val="002B0387"/>
    <w:rsid w:val="002B0E9A"/>
    <w:rsid w:val="002B1CCB"/>
    <w:rsid w:val="002B2430"/>
    <w:rsid w:val="002B3640"/>
    <w:rsid w:val="002B64EC"/>
    <w:rsid w:val="002C0509"/>
    <w:rsid w:val="002C48C3"/>
    <w:rsid w:val="002C52CE"/>
    <w:rsid w:val="002D0A34"/>
    <w:rsid w:val="002D1837"/>
    <w:rsid w:val="002D1A71"/>
    <w:rsid w:val="002D3672"/>
    <w:rsid w:val="002D47D6"/>
    <w:rsid w:val="002E051A"/>
    <w:rsid w:val="002E149A"/>
    <w:rsid w:val="002E1643"/>
    <w:rsid w:val="002E6767"/>
    <w:rsid w:val="002E73CC"/>
    <w:rsid w:val="002F139B"/>
    <w:rsid w:val="002F2353"/>
    <w:rsid w:val="002F2623"/>
    <w:rsid w:val="002F2648"/>
    <w:rsid w:val="002F2943"/>
    <w:rsid w:val="002F32A6"/>
    <w:rsid w:val="002F797C"/>
    <w:rsid w:val="00300278"/>
    <w:rsid w:val="003006C2"/>
    <w:rsid w:val="0030180F"/>
    <w:rsid w:val="00305460"/>
    <w:rsid w:val="00310DB5"/>
    <w:rsid w:val="003118D7"/>
    <w:rsid w:val="0031194D"/>
    <w:rsid w:val="003132EF"/>
    <w:rsid w:val="00316536"/>
    <w:rsid w:val="003179C1"/>
    <w:rsid w:val="00320170"/>
    <w:rsid w:val="00322E26"/>
    <w:rsid w:val="0032654D"/>
    <w:rsid w:val="00330D6D"/>
    <w:rsid w:val="003324E0"/>
    <w:rsid w:val="003327F7"/>
    <w:rsid w:val="003335C0"/>
    <w:rsid w:val="003360B1"/>
    <w:rsid w:val="0033695D"/>
    <w:rsid w:val="0033724C"/>
    <w:rsid w:val="0033730C"/>
    <w:rsid w:val="00337EEE"/>
    <w:rsid w:val="0034049F"/>
    <w:rsid w:val="003410C6"/>
    <w:rsid w:val="00341CC5"/>
    <w:rsid w:val="003441FF"/>
    <w:rsid w:val="003446E6"/>
    <w:rsid w:val="0034705A"/>
    <w:rsid w:val="00350738"/>
    <w:rsid w:val="00353AA8"/>
    <w:rsid w:val="00366DBF"/>
    <w:rsid w:val="00367464"/>
    <w:rsid w:val="00370893"/>
    <w:rsid w:val="0037128B"/>
    <w:rsid w:val="0037249F"/>
    <w:rsid w:val="00374C15"/>
    <w:rsid w:val="003768F2"/>
    <w:rsid w:val="00377AB9"/>
    <w:rsid w:val="0038099A"/>
    <w:rsid w:val="00381A11"/>
    <w:rsid w:val="00384302"/>
    <w:rsid w:val="003848C0"/>
    <w:rsid w:val="00384A92"/>
    <w:rsid w:val="003857D0"/>
    <w:rsid w:val="00385F20"/>
    <w:rsid w:val="00386841"/>
    <w:rsid w:val="00386E03"/>
    <w:rsid w:val="003913CE"/>
    <w:rsid w:val="0039336E"/>
    <w:rsid w:val="003961D7"/>
    <w:rsid w:val="0039799D"/>
    <w:rsid w:val="003A0504"/>
    <w:rsid w:val="003A25CB"/>
    <w:rsid w:val="003A35BC"/>
    <w:rsid w:val="003A56B5"/>
    <w:rsid w:val="003A7235"/>
    <w:rsid w:val="003B101F"/>
    <w:rsid w:val="003C0A44"/>
    <w:rsid w:val="003C43AE"/>
    <w:rsid w:val="003C7FAE"/>
    <w:rsid w:val="003D2120"/>
    <w:rsid w:val="003D23EE"/>
    <w:rsid w:val="003D242F"/>
    <w:rsid w:val="003D51A2"/>
    <w:rsid w:val="003D5473"/>
    <w:rsid w:val="003D605C"/>
    <w:rsid w:val="003D7004"/>
    <w:rsid w:val="003D7D17"/>
    <w:rsid w:val="003E0845"/>
    <w:rsid w:val="003E2F12"/>
    <w:rsid w:val="003E41B4"/>
    <w:rsid w:val="003E50A3"/>
    <w:rsid w:val="003E626D"/>
    <w:rsid w:val="003E674C"/>
    <w:rsid w:val="003E7580"/>
    <w:rsid w:val="003F2871"/>
    <w:rsid w:val="003F3CE9"/>
    <w:rsid w:val="003F51EC"/>
    <w:rsid w:val="003F7CDE"/>
    <w:rsid w:val="00401CF8"/>
    <w:rsid w:val="0040207D"/>
    <w:rsid w:val="004042ED"/>
    <w:rsid w:val="00410108"/>
    <w:rsid w:val="0041223E"/>
    <w:rsid w:val="00412EFF"/>
    <w:rsid w:val="00413925"/>
    <w:rsid w:val="0041552D"/>
    <w:rsid w:val="0041696D"/>
    <w:rsid w:val="00417E79"/>
    <w:rsid w:val="004203A7"/>
    <w:rsid w:val="00420F5B"/>
    <w:rsid w:val="004223DB"/>
    <w:rsid w:val="00422920"/>
    <w:rsid w:val="004237B7"/>
    <w:rsid w:val="00425D17"/>
    <w:rsid w:val="004277D6"/>
    <w:rsid w:val="00427D08"/>
    <w:rsid w:val="004304AC"/>
    <w:rsid w:val="004326E0"/>
    <w:rsid w:val="00440C96"/>
    <w:rsid w:val="004421A8"/>
    <w:rsid w:val="00443B79"/>
    <w:rsid w:val="0044551D"/>
    <w:rsid w:val="00445A5D"/>
    <w:rsid w:val="00445AB1"/>
    <w:rsid w:val="00446AC8"/>
    <w:rsid w:val="00450B8F"/>
    <w:rsid w:val="00451225"/>
    <w:rsid w:val="00453DD5"/>
    <w:rsid w:val="00454382"/>
    <w:rsid w:val="004552C1"/>
    <w:rsid w:val="00456BC5"/>
    <w:rsid w:val="00456D8F"/>
    <w:rsid w:val="00462441"/>
    <w:rsid w:val="004629E6"/>
    <w:rsid w:val="00462A48"/>
    <w:rsid w:val="00463C1B"/>
    <w:rsid w:val="00463F11"/>
    <w:rsid w:val="00465CF1"/>
    <w:rsid w:val="00467156"/>
    <w:rsid w:val="00467D37"/>
    <w:rsid w:val="004709A8"/>
    <w:rsid w:val="004742CF"/>
    <w:rsid w:val="00477AD0"/>
    <w:rsid w:val="00481D36"/>
    <w:rsid w:val="00482328"/>
    <w:rsid w:val="00482A87"/>
    <w:rsid w:val="00483099"/>
    <w:rsid w:val="00484336"/>
    <w:rsid w:val="004901C9"/>
    <w:rsid w:val="00494F8A"/>
    <w:rsid w:val="0049795C"/>
    <w:rsid w:val="004A1E4F"/>
    <w:rsid w:val="004A20D3"/>
    <w:rsid w:val="004A4FA7"/>
    <w:rsid w:val="004A5134"/>
    <w:rsid w:val="004A6220"/>
    <w:rsid w:val="004B5950"/>
    <w:rsid w:val="004B69A8"/>
    <w:rsid w:val="004C0464"/>
    <w:rsid w:val="004C1AF6"/>
    <w:rsid w:val="004C4295"/>
    <w:rsid w:val="004D1939"/>
    <w:rsid w:val="004D3A64"/>
    <w:rsid w:val="004E1D85"/>
    <w:rsid w:val="004E46FA"/>
    <w:rsid w:val="004E4CFD"/>
    <w:rsid w:val="004E526F"/>
    <w:rsid w:val="004E5916"/>
    <w:rsid w:val="004E659C"/>
    <w:rsid w:val="004E7744"/>
    <w:rsid w:val="004F25F5"/>
    <w:rsid w:val="004F2B91"/>
    <w:rsid w:val="004F3675"/>
    <w:rsid w:val="004F5784"/>
    <w:rsid w:val="004F7E87"/>
    <w:rsid w:val="005014EB"/>
    <w:rsid w:val="0050390E"/>
    <w:rsid w:val="00503DC2"/>
    <w:rsid w:val="00505793"/>
    <w:rsid w:val="0051190E"/>
    <w:rsid w:val="0051426D"/>
    <w:rsid w:val="00514905"/>
    <w:rsid w:val="0051631C"/>
    <w:rsid w:val="005253F2"/>
    <w:rsid w:val="0053036D"/>
    <w:rsid w:val="005311A0"/>
    <w:rsid w:val="00531638"/>
    <w:rsid w:val="00535283"/>
    <w:rsid w:val="00535F85"/>
    <w:rsid w:val="00540688"/>
    <w:rsid w:val="005409D2"/>
    <w:rsid w:val="00543E85"/>
    <w:rsid w:val="00546F28"/>
    <w:rsid w:val="005477A6"/>
    <w:rsid w:val="00547EC9"/>
    <w:rsid w:val="0055668F"/>
    <w:rsid w:val="00556937"/>
    <w:rsid w:val="00557B4E"/>
    <w:rsid w:val="00560C23"/>
    <w:rsid w:val="00561B72"/>
    <w:rsid w:val="00562B56"/>
    <w:rsid w:val="00563C22"/>
    <w:rsid w:val="005653CE"/>
    <w:rsid w:val="00566114"/>
    <w:rsid w:val="0056611B"/>
    <w:rsid w:val="00567445"/>
    <w:rsid w:val="0057632A"/>
    <w:rsid w:val="00585D37"/>
    <w:rsid w:val="00587091"/>
    <w:rsid w:val="005901A3"/>
    <w:rsid w:val="00591E3E"/>
    <w:rsid w:val="005956DD"/>
    <w:rsid w:val="00596263"/>
    <w:rsid w:val="00596F7F"/>
    <w:rsid w:val="005A56FB"/>
    <w:rsid w:val="005A5C69"/>
    <w:rsid w:val="005B050E"/>
    <w:rsid w:val="005B18A6"/>
    <w:rsid w:val="005B253D"/>
    <w:rsid w:val="005B4F80"/>
    <w:rsid w:val="005C23F7"/>
    <w:rsid w:val="005C54AC"/>
    <w:rsid w:val="005C56A6"/>
    <w:rsid w:val="005C5B66"/>
    <w:rsid w:val="005D0805"/>
    <w:rsid w:val="005D40D6"/>
    <w:rsid w:val="005D476F"/>
    <w:rsid w:val="005D6268"/>
    <w:rsid w:val="005E11EA"/>
    <w:rsid w:val="005E2B71"/>
    <w:rsid w:val="005E41D7"/>
    <w:rsid w:val="005E5E1F"/>
    <w:rsid w:val="005F2EEA"/>
    <w:rsid w:val="005F2FA4"/>
    <w:rsid w:val="005F2FF7"/>
    <w:rsid w:val="005F6660"/>
    <w:rsid w:val="005F7D45"/>
    <w:rsid w:val="006020D0"/>
    <w:rsid w:val="00603923"/>
    <w:rsid w:val="00605739"/>
    <w:rsid w:val="00606392"/>
    <w:rsid w:val="006115F9"/>
    <w:rsid w:val="00615C50"/>
    <w:rsid w:val="006168B6"/>
    <w:rsid w:val="00621329"/>
    <w:rsid w:val="00621E61"/>
    <w:rsid w:val="00625DFB"/>
    <w:rsid w:val="00630B99"/>
    <w:rsid w:val="0063265A"/>
    <w:rsid w:val="00633A1B"/>
    <w:rsid w:val="00634BE7"/>
    <w:rsid w:val="0063769F"/>
    <w:rsid w:val="006378F9"/>
    <w:rsid w:val="006473CC"/>
    <w:rsid w:val="00650801"/>
    <w:rsid w:val="006553A0"/>
    <w:rsid w:val="0065616B"/>
    <w:rsid w:val="00662F56"/>
    <w:rsid w:val="00665916"/>
    <w:rsid w:val="00665D4D"/>
    <w:rsid w:val="0066753B"/>
    <w:rsid w:val="006675A1"/>
    <w:rsid w:val="00670E55"/>
    <w:rsid w:val="00670E92"/>
    <w:rsid w:val="00672CFA"/>
    <w:rsid w:val="0067487F"/>
    <w:rsid w:val="00681156"/>
    <w:rsid w:val="0068155B"/>
    <w:rsid w:val="006815B0"/>
    <w:rsid w:val="00681956"/>
    <w:rsid w:val="00685A6E"/>
    <w:rsid w:val="0068639F"/>
    <w:rsid w:val="0068676D"/>
    <w:rsid w:val="00686C0F"/>
    <w:rsid w:val="006870BF"/>
    <w:rsid w:val="0069293D"/>
    <w:rsid w:val="00692AA5"/>
    <w:rsid w:val="00694C06"/>
    <w:rsid w:val="006A47A7"/>
    <w:rsid w:val="006A4D7A"/>
    <w:rsid w:val="006A4F0D"/>
    <w:rsid w:val="006B3E54"/>
    <w:rsid w:val="006B4A2B"/>
    <w:rsid w:val="006B79D0"/>
    <w:rsid w:val="006C10A0"/>
    <w:rsid w:val="006C12C3"/>
    <w:rsid w:val="006C154D"/>
    <w:rsid w:val="006C20FA"/>
    <w:rsid w:val="006C2B51"/>
    <w:rsid w:val="006D0B12"/>
    <w:rsid w:val="006D0EAF"/>
    <w:rsid w:val="006D49AF"/>
    <w:rsid w:val="006D5F1D"/>
    <w:rsid w:val="006E0324"/>
    <w:rsid w:val="006E07B9"/>
    <w:rsid w:val="006E2E84"/>
    <w:rsid w:val="006E6B1B"/>
    <w:rsid w:val="006E6C3C"/>
    <w:rsid w:val="006E6D5A"/>
    <w:rsid w:val="006E748C"/>
    <w:rsid w:val="006E7977"/>
    <w:rsid w:val="006E7EAC"/>
    <w:rsid w:val="006F4029"/>
    <w:rsid w:val="006F5000"/>
    <w:rsid w:val="00700818"/>
    <w:rsid w:val="007013AE"/>
    <w:rsid w:val="0070141B"/>
    <w:rsid w:val="007014DE"/>
    <w:rsid w:val="00702853"/>
    <w:rsid w:val="00702E1F"/>
    <w:rsid w:val="00703A9D"/>
    <w:rsid w:val="00703CDA"/>
    <w:rsid w:val="0071008F"/>
    <w:rsid w:val="007117AC"/>
    <w:rsid w:val="00711B75"/>
    <w:rsid w:val="007151A9"/>
    <w:rsid w:val="00715F85"/>
    <w:rsid w:val="00716827"/>
    <w:rsid w:val="0071780A"/>
    <w:rsid w:val="0072169E"/>
    <w:rsid w:val="007246B4"/>
    <w:rsid w:val="007256A4"/>
    <w:rsid w:val="00727506"/>
    <w:rsid w:val="00727CC8"/>
    <w:rsid w:val="00730BCF"/>
    <w:rsid w:val="00730EFE"/>
    <w:rsid w:val="00733090"/>
    <w:rsid w:val="0073401A"/>
    <w:rsid w:val="007361D4"/>
    <w:rsid w:val="0073660F"/>
    <w:rsid w:val="007376C8"/>
    <w:rsid w:val="00740E46"/>
    <w:rsid w:val="00743A3F"/>
    <w:rsid w:val="00744A05"/>
    <w:rsid w:val="0074571A"/>
    <w:rsid w:val="0074672A"/>
    <w:rsid w:val="00746B0E"/>
    <w:rsid w:val="00747C15"/>
    <w:rsid w:val="00752FDA"/>
    <w:rsid w:val="00753E48"/>
    <w:rsid w:val="00755402"/>
    <w:rsid w:val="0076514E"/>
    <w:rsid w:val="007651BA"/>
    <w:rsid w:val="00767F19"/>
    <w:rsid w:val="007714A1"/>
    <w:rsid w:val="0077473A"/>
    <w:rsid w:val="0077475D"/>
    <w:rsid w:val="00775DEA"/>
    <w:rsid w:val="00781AB2"/>
    <w:rsid w:val="00781ADB"/>
    <w:rsid w:val="00782588"/>
    <w:rsid w:val="00783639"/>
    <w:rsid w:val="00785E5B"/>
    <w:rsid w:val="00790329"/>
    <w:rsid w:val="00791E12"/>
    <w:rsid w:val="00791E60"/>
    <w:rsid w:val="00791EBD"/>
    <w:rsid w:val="00793F04"/>
    <w:rsid w:val="007943BA"/>
    <w:rsid w:val="007948C2"/>
    <w:rsid w:val="00794F91"/>
    <w:rsid w:val="0079631A"/>
    <w:rsid w:val="007967AB"/>
    <w:rsid w:val="00797FAA"/>
    <w:rsid w:val="007A1B11"/>
    <w:rsid w:val="007A3009"/>
    <w:rsid w:val="007A68AA"/>
    <w:rsid w:val="007A7585"/>
    <w:rsid w:val="007B09D4"/>
    <w:rsid w:val="007B1714"/>
    <w:rsid w:val="007B1941"/>
    <w:rsid w:val="007B4114"/>
    <w:rsid w:val="007B554A"/>
    <w:rsid w:val="007B67F0"/>
    <w:rsid w:val="007C1D37"/>
    <w:rsid w:val="007C2DA1"/>
    <w:rsid w:val="007C5B23"/>
    <w:rsid w:val="007C7787"/>
    <w:rsid w:val="007C7960"/>
    <w:rsid w:val="007D1FB6"/>
    <w:rsid w:val="007D385B"/>
    <w:rsid w:val="007D6BEA"/>
    <w:rsid w:val="007E06F9"/>
    <w:rsid w:val="007E1BF6"/>
    <w:rsid w:val="007E2AA4"/>
    <w:rsid w:val="007E3905"/>
    <w:rsid w:val="007E3C11"/>
    <w:rsid w:val="007E3FB3"/>
    <w:rsid w:val="007E419C"/>
    <w:rsid w:val="007E50F3"/>
    <w:rsid w:val="007F017B"/>
    <w:rsid w:val="007F1074"/>
    <w:rsid w:val="007F10AD"/>
    <w:rsid w:val="007F4C43"/>
    <w:rsid w:val="007F50E7"/>
    <w:rsid w:val="007F567F"/>
    <w:rsid w:val="007F5705"/>
    <w:rsid w:val="007F67EB"/>
    <w:rsid w:val="007F7461"/>
    <w:rsid w:val="00800593"/>
    <w:rsid w:val="00802A27"/>
    <w:rsid w:val="008030E4"/>
    <w:rsid w:val="0080537C"/>
    <w:rsid w:val="00806927"/>
    <w:rsid w:val="008104F7"/>
    <w:rsid w:val="008121A7"/>
    <w:rsid w:val="0081746D"/>
    <w:rsid w:val="00820344"/>
    <w:rsid w:val="00821C95"/>
    <w:rsid w:val="00826873"/>
    <w:rsid w:val="0083045E"/>
    <w:rsid w:val="00831D7D"/>
    <w:rsid w:val="008323CF"/>
    <w:rsid w:val="00834ECF"/>
    <w:rsid w:val="00835DB7"/>
    <w:rsid w:val="0083613F"/>
    <w:rsid w:val="0083747D"/>
    <w:rsid w:val="008401EB"/>
    <w:rsid w:val="008413D4"/>
    <w:rsid w:val="008440CB"/>
    <w:rsid w:val="00844908"/>
    <w:rsid w:val="008458B5"/>
    <w:rsid w:val="00846A09"/>
    <w:rsid w:val="00847B48"/>
    <w:rsid w:val="0085240F"/>
    <w:rsid w:val="008547CD"/>
    <w:rsid w:val="00854A55"/>
    <w:rsid w:val="008565E8"/>
    <w:rsid w:val="00860405"/>
    <w:rsid w:val="00860A78"/>
    <w:rsid w:val="00863DAC"/>
    <w:rsid w:val="008651E2"/>
    <w:rsid w:val="00871548"/>
    <w:rsid w:val="00875311"/>
    <w:rsid w:val="0087551B"/>
    <w:rsid w:val="008759C7"/>
    <w:rsid w:val="00876384"/>
    <w:rsid w:val="008778B9"/>
    <w:rsid w:val="008807FD"/>
    <w:rsid w:val="00890D6F"/>
    <w:rsid w:val="00891482"/>
    <w:rsid w:val="00892001"/>
    <w:rsid w:val="0089363F"/>
    <w:rsid w:val="008A4FE6"/>
    <w:rsid w:val="008A52DD"/>
    <w:rsid w:val="008A5D59"/>
    <w:rsid w:val="008B0920"/>
    <w:rsid w:val="008B0DE1"/>
    <w:rsid w:val="008B14C3"/>
    <w:rsid w:val="008B2913"/>
    <w:rsid w:val="008B74FC"/>
    <w:rsid w:val="008B7899"/>
    <w:rsid w:val="008B7CF6"/>
    <w:rsid w:val="008C02B3"/>
    <w:rsid w:val="008C0E08"/>
    <w:rsid w:val="008C1EF4"/>
    <w:rsid w:val="008C4B9E"/>
    <w:rsid w:val="008C6FFF"/>
    <w:rsid w:val="008C724F"/>
    <w:rsid w:val="008C775E"/>
    <w:rsid w:val="008D02AC"/>
    <w:rsid w:val="008D3B1C"/>
    <w:rsid w:val="008D79D8"/>
    <w:rsid w:val="008D7CB3"/>
    <w:rsid w:val="008E0B45"/>
    <w:rsid w:val="008E1EF3"/>
    <w:rsid w:val="008E2B05"/>
    <w:rsid w:val="008E2ED3"/>
    <w:rsid w:val="008E3FAC"/>
    <w:rsid w:val="008E62F0"/>
    <w:rsid w:val="008E6419"/>
    <w:rsid w:val="008F2246"/>
    <w:rsid w:val="008F2B79"/>
    <w:rsid w:val="008F30EF"/>
    <w:rsid w:val="008F35B8"/>
    <w:rsid w:val="008F733F"/>
    <w:rsid w:val="009018B1"/>
    <w:rsid w:val="0090450F"/>
    <w:rsid w:val="00911552"/>
    <w:rsid w:val="00912270"/>
    <w:rsid w:val="00913F13"/>
    <w:rsid w:val="00914658"/>
    <w:rsid w:val="009165A4"/>
    <w:rsid w:val="00916B13"/>
    <w:rsid w:val="00920E72"/>
    <w:rsid w:val="009230F7"/>
    <w:rsid w:val="00923BD9"/>
    <w:rsid w:val="009246D5"/>
    <w:rsid w:val="00924D3E"/>
    <w:rsid w:val="0092501D"/>
    <w:rsid w:val="00927D0D"/>
    <w:rsid w:val="00930F58"/>
    <w:rsid w:val="00932488"/>
    <w:rsid w:val="00932A1A"/>
    <w:rsid w:val="009346F7"/>
    <w:rsid w:val="00935FBA"/>
    <w:rsid w:val="009360AB"/>
    <w:rsid w:val="00936423"/>
    <w:rsid w:val="009377AF"/>
    <w:rsid w:val="00937E0A"/>
    <w:rsid w:val="00942405"/>
    <w:rsid w:val="00943C72"/>
    <w:rsid w:val="00944171"/>
    <w:rsid w:val="009451F0"/>
    <w:rsid w:val="00945530"/>
    <w:rsid w:val="00951E82"/>
    <w:rsid w:val="00952567"/>
    <w:rsid w:val="00952D13"/>
    <w:rsid w:val="00953CA3"/>
    <w:rsid w:val="009543D7"/>
    <w:rsid w:val="00957E0F"/>
    <w:rsid w:val="00961649"/>
    <w:rsid w:val="009637E4"/>
    <w:rsid w:val="00966C78"/>
    <w:rsid w:val="00966E66"/>
    <w:rsid w:val="00967AF7"/>
    <w:rsid w:val="009721A2"/>
    <w:rsid w:val="009738E4"/>
    <w:rsid w:val="00973999"/>
    <w:rsid w:val="00974C41"/>
    <w:rsid w:val="00977ED0"/>
    <w:rsid w:val="00981C88"/>
    <w:rsid w:val="00983F1F"/>
    <w:rsid w:val="00985E82"/>
    <w:rsid w:val="00990480"/>
    <w:rsid w:val="0099226C"/>
    <w:rsid w:val="00992867"/>
    <w:rsid w:val="0099345E"/>
    <w:rsid w:val="0099349B"/>
    <w:rsid w:val="0099579B"/>
    <w:rsid w:val="00997E15"/>
    <w:rsid w:val="009A00AB"/>
    <w:rsid w:val="009A0861"/>
    <w:rsid w:val="009A2AC8"/>
    <w:rsid w:val="009A3C1A"/>
    <w:rsid w:val="009B29BB"/>
    <w:rsid w:val="009B2A1F"/>
    <w:rsid w:val="009B46FB"/>
    <w:rsid w:val="009B4F9A"/>
    <w:rsid w:val="009C004F"/>
    <w:rsid w:val="009C0124"/>
    <w:rsid w:val="009C5EFA"/>
    <w:rsid w:val="009D04A8"/>
    <w:rsid w:val="009D370C"/>
    <w:rsid w:val="009D79BB"/>
    <w:rsid w:val="009E02DF"/>
    <w:rsid w:val="009E02F4"/>
    <w:rsid w:val="009E0D4C"/>
    <w:rsid w:val="009E3C3F"/>
    <w:rsid w:val="009E5065"/>
    <w:rsid w:val="009E5555"/>
    <w:rsid w:val="009E6001"/>
    <w:rsid w:val="009F4A7B"/>
    <w:rsid w:val="009F6A94"/>
    <w:rsid w:val="009F7148"/>
    <w:rsid w:val="00A029F8"/>
    <w:rsid w:val="00A02CB8"/>
    <w:rsid w:val="00A0385E"/>
    <w:rsid w:val="00A03901"/>
    <w:rsid w:val="00A05334"/>
    <w:rsid w:val="00A06803"/>
    <w:rsid w:val="00A07A8A"/>
    <w:rsid w:val="00A118D8"/>
    <w:rsid w:val="00A11C70"/>
    <w:rsid w:val="00A12A1F"/>
    <w:rsid w:val="00A137F5"/>
    <w:rsid w:val="00A146D5"/>
    <w:rsid w:val="00A14C1B"/>
    <w:rsid w:val="00A14D09"/>
    <w:rsid w:val="00A16CDD"/>
    <w:rsid w:val="00A2629C"/>
    <w:rsid w:val="00A27AFE"/>
    <w:rsid w:val="00A3068C"/>
    <w:rsid w:val="00A30711"/>
    <w:rsid w:val="00A3183E"/>
    <w:rsid w:val="00A34B50"/>
    <w:rsid w:val="00A356DD"/>
    <w:rsid w:val="00A4132B"/>
    <w:rsid w:val="00A4147D"/>
    <w:rsid w:val="00A4190C"/>
    <w:rsid w:val="00A42C32"/>
    <w:rsid w:val="00A45A36"/>
    <w:rsid w:val="00A47555"/>
    <w:rsid w:val="00A50EDA"/>
    <w:rsid w:val="00A564E0"/>
    <w:rsid w:val="00A63274"/>
    <w:rsid w:val="00A645C5"/>
    <w:rsid w:val="00A66F29"/>
    <w:rsid w:val="00A71702"/>
    <w:rsid w:val="00A73587"/>
    <w:rsid w:val="00A75543"/>
    <w:rsid w:val="00A75BFB"/>
    <w:rsid w:val="00A77443"/>
    <w:rsid w:val="00A90861"/>
    <w:rsid w:val="00A926EC"/>
    <w:rsid w:val="00A92D21"/>
    <w:rsid w:val="00A93282"/>
    <w:rsid w:val="00A96212"/>
    <w:rsid w:val="00AA0F52"/>
    <w:rsid w:val="00AA16E7"/>
    <w:rsid w:val="00AA1866"/>
    <w:rsid w:val="00AA264E"/>
    <w:rsid w:val="00AA2DBB"/>
    <w:rsid w:val="00AA36BA"/>
    <w:rsid w:val="00AA509A"/>
    <w:rsid w:val="00AB515C"/>
    <w:rsid w:val="00AC01FB"/>
    <w:rsid w:val="00AC190C"/>
    <w:rsid w:val="00AC5657"/>
    <w:rsid w:val="00AC6BF8"/>
    <w:rsid w:val="00AD0760"/>
    <w:rsid w:val="00AD0BEC"/>
    <w:rsid w:val="00AD1D3F"/>
    <w:rsid w:val="00AD3DC0"/>
    <w:rsid w:val="00AD5A5C"/>
    <w:rsid w:val="00AE2069"/>
    <w:rsid w:val="00AE309A"/>
    <w:rsid w:val="00AE4B57"/>
    <w:rsid w:val="00AF2BBE"/>
    <w:rsid w:val="00AF3813"/>
    <w:rsid w:val="00AF53C8"/>
    <w:rsid w:val="00AF5BFF"/>
    <w:rsid w:val="00AF6CBE"/>
    <w:rsid w:val="00B0282F"/>
    <w:rsid w:val="00B03CE7"/>
    <w:rsid w:val="00B068E8"/>
    <w:rsid w:val="00B12971"/>
    <w:rsid w:val="00B12D44"/>
    <w:rsid w:val="00B15027"/>
    <w:rsid w:val="00B20A66"/>
    <w:rsid w:val="00B21BBC"/>
    <w:rsid w:val="00B2369A"/>
    <w:rsid w:val="00B24193"/>
    <w:rsid w:val="00B24F7A"/>
    <w:rsid w:val="00B2524C"/>
    <w:rsid w:val="00B25C46"/>
    <w:rsid w:val="00B268EE"/>
    <w:rsid w:val="00B319EA"/>
    <w:rsid w:val="00B33486"/>
    <w:rsid w:val="00B37D3C"/>
    <w:rsid w:val="00B45ECF"/>
    <w:rsid w:val="00B53211"/>
    <w:rsid w:val="00B54686"/>
    <w:rsid w:val="00B62494"/>
    <w:rsid w:val="00B62DD6"/>
    <w:rsid w:val="00B655AE"/>
    <w:rsid w:val="00B671AC"/>
    <w:rsid w:val="00B71204"/>
    <w:rsid w:val="00B71FA0"/>
    <w:rsid w:val="00B7419B"/>
    <w:rsid w:val="00B746E5"/>
    <w:rsid w:val="00B749B2"/>
    <w:rsid w:val="00B77D2E"/>
    <w:rsid w:val="00B77F0D"/>
    <w:rsid w:val="00B80A6E"/>
    <w:rsid w:val="00B8251C"/>
    <w:rsid w:val="00B833CA"/>
    <w:rsid w:val="00B85B9F"/>
    <w:rsid w:val="00B868DC"/>
    <w:rsid w:val="00B87164"/>
    <w:rsid w:val="00B87C51"/>
    <w:rsid w:val="00B907E8"/>
    <w:rsid w:val="00B9148F"/>
    <w:rsid w:val="00B9220F"/>
    <w:rsid w:val="00B93259"/>
    <w:rsid w:val="00B93523"/>
    <w:rsid w:val="00B95746"/>
    <w:rsid w:val="00BA0A52"/>
    <w:rsid w:val="00BA107E"/>
    <w:rsid w:val="00BA1389"/>
    <w:rsid w:val="00BA1D6D"/>
    <w:rsid w:val="00BA2676"/>
    <w:rsid w:val="00BA2E35"/>
    <w:rsid w:val="00BA3D72"/>
    <w:rsid w:val="00BA78C7"/>
    <w:rsid w:val="00BA795B"/>
    <w:rsid w:val="00BB3DDB"/>
    <w:rsid w:val="00BB7A42"/>
    <w:rsid w:val="00BC0FF1"/>
    <w:rsid w:val="00BC1763"/>
    <w:rsid w:val="00BC5448"/>
    <w:rsid w:val="00BC608E"/>
    <w:rsid w:val="00BD045A"/>
    <w:rsid w:val="00BD57D2"/>
    <w:rsid w:val="00BE1379"/>
    <w:rsid w:val="00BF0103"/>
    <w:rsid w:val="00BF01E6"/>
    <w:rsid w:val="00BF12FC"/>
    <w:rsid w:val="00BF3D32"/>
    <w:rsid w:val="00BF5995"/>
    <w:rsid w:val="00BF6D84"/>
    <w:rsid w:val="00BF794A"/>
    <w:rsid w:val="00C0082E"/>
    <w:rsid w:val="00C02026"/>
    <w:rsid w:val="00C046CD"/>
    <w:rsid w:val="00C06A6B"/>
    <w:rsid w:val="00C071DC"/>
    <w:rsid w:val="00C10A37"/>
    <w:rsid w:val="00C11A67"/>
    <w:rsid w:val="00C15490"/>
    <w:rsid w:val="00C15DF3"/>
    <w:rsid w:val="00C1630E"/>
    <w:rsid w:val="00C175C6"/>
    <w:rsid w:val="00C21AD2"/>
    <w:rsid w:val="00C23313"/>
    <w:rsid w:val="00C23398"/>
    <w:rsid w:val="00C239AC"/>
    <w:rsid w:val="00C26A30"/>
    <w:rsid w:val="00C30FEF"/>
    <w:rsid w:val="00C31D30"/>
    <w:rsid w:val="00C4110D"/>
    <w:rsid w:val="00C42B38"/>
    <w:rsid w:val="00C42C68"/>
    <w:rsid w:val="00C4564B"/>
    <w:rsid w:val="00C46808"/>
    <w:rsid w:val="00C46A92"/>
    <w:rsid w:val="00C5014F"/>
    <w:rsid w:val="00C52AB3"/>
    <w:rsid w:val="00C53D26"/>
    <w:rsid w:val="00C53D68"/>
    <w:rsid w:val="00C61A66"/>
    <w:rsid w:val="00C637F4"/>
    <w:rsid w:val="00C64035"/>
    <w:rsid w:val="00C65BD2"/>
    <w:rsid w:val="00C66085"/>
    <w:rsid w:val="00C67634"/>
    <w:rsid w:val="00C71B3D"/>
    <w:rsid w:val="00C7377D"/>
    <w:rsid w:val="00C74026"/>
    <w:rsid w:val="00C750D0"/>
    <w:rsid w:val="00C75142"/>
    <w:rsid w:val="00C75AC3"/>
    <w:rsid w:val="00C762B4"/>
    <w:rsid w:val="00C769F9"/>
    <w:rsid w:val="00C80DDA"/>
    <w:rsid w:val="00C824CC"/>
    <w:rsid w:val="00C82DF5"/>
    <w:rsid w:val="00C83CE6"/>
    <w:rsid w:val="00C84E23"/>
    <w:rsid w:val="00C8551B"/>
    <w:rsid w:val="00C86240"/>
    <w:rsid w:val="00C87F39"/>
    <w:rsid w:val="00C91463"/>
    <w:rsid w:val="00C92113"/>
    <w:rsid w:val="00C92B5A"/>
    <w:rsid w:val="00C93D33"/>
    <w:rsid w:val="00C95641"/>
    <w:rsid w:val="00C96D00"/>
    <w:rsid w:val="00C9705B"/>
    <w:rsid w:val="00CA1135"/>
    <w:rsid w:val="00CA4A58"/>
    <w:rsid w:val="00CA5AB4"/>
    <w:rsid w:val="00CA7C30"/>
    <w:rsid w:val="00CB5110"/>
    <w:rsid w:val="00CB5906"/>
    <w:rsid w:val="00CC0E75"/>
    <w:rsid w:val="00CC1F79"/>
    <w:rsid w:val="00CC223A"/>
    <w:rsid w:val="00CC4FA9"/>
    <w:rsid w:val="00CC5EE1"/>
    <w:rsid w:val="00CC6FAE"/>
    <w:rsid w:val="00CC7212"/>
    <w:rsid w:val="00CC73A5"/>
    <w:rsid w:val="00CD2051"/>
    <w:rsid w:val="00CD2697"/>
    <w:rsid w:val="00CD2B0A"/>
    <w:rsid w:val="00CD39B2"/>
    <w:rsid w:val="00CD3BC8"/>
    <w:rsid w:val="00CD3C84"/>
    <w:rsid w:val="00CD5763"/>
    <w:rsid w:val="00CE088C"/>
    <w:rsid w:val="00CE1A9C"/>
    <w:rsid w:val="00CE4405"/>
    <w:rsid w:val="00CE4CC7"/>
    <w:rsid w:val="00CE5A87"/>
    <w:rsid w:val="00CE78E2"/>
    <w:rsid w:val="00CF0C0F"/>
    <w:rsid w:val="00CF10CB"/>
    <w:rsid w:val="00CF351E"/>
    <w:rsid w:val="00CF4833"/>
    <w:rsid w:val="00CF5344"/>
    <w:rsid w:val="00CF6D98"/>
    <w:rsid w:val="00D01879"/>
    <w:rsid w:val="00D040E9"/>
    <w:rsid w:val="00D10391"/>
    <w:rsid w:val="00D125C7"/>
    <w:rsid w:val="00D12A0E"/>
    <w:rsid w:val="00D151D2"/>
    <w:rsid w:val="00D20AE6"/>
    <w:rsid w:val="00D272BA"/>
    <w:rsid w:val="00D27F00"/>
    <w:rsid w:val="00D304B8"/>
    <w:rsid w:val="00D31B72"/>
    <w:rsid w:val="00D331D1"/>
    <w:rsid w:val="00D35370"/>
    <w:rsid w:val="00D36B63"/>
    <w:rsid w:val="00D37F7F"/>
    <w:rsid w:val="00D437CB"/>
    <w:rsid w:val="00D44E2E"/>
    <w:rsid w:val="00D46CE3"/>
    <w:rsid w:val="00D477B4"/>
    <w:rsid w:val="00D47DF6"/>
    <w:rsid w:val="00D52C03"/>
    <w:rsid w:val="00D57D6B"/>
    <w:rsid w:val="00D60A8E"/>
    <w:rsid w:val="00D61810"/>
    <w:rsid w:val="00D624D0"/>
    <w:rsid w:val="00D63B9F"/>
    <w:rsid w:val="00D65448"/>
    <w:rsid w:val="00D66E2B"/>
    <w:rsid w:val="00D729C3"/>
    <w:rsid w:val="00D80FB7"/>
    <w:rsid w:val="00D84182"/>
    <w:rsid w:val="00D842FB"/>
    <w:rsid w:val="00D850C8"/>
    <w:rsid w:val="00D86122"/>
    <w:rsid w:val="00D86ABB"/>
    <w:rsid w:val="00D90E20"/>
    <w:rsid w:val="00D914FC"/>
    <w:rsid w:val="00D91E14"/>
    <w:rsid w:val="00D94460"/>
    <w:rsid w:val="00D9566A"/>
    <w:rsid w:val="00D95709"/>
    <w:rsid w:val="00D9584C"/>
    <w:rsid w:val="00D96883"/>
    <w:rsid w:val="00D970D5"/>
    <w:rsid w:val="00DA44CE"/>
    <w:rsid w:val="00DA5DCA"/>
    <w:rsid w:val="00DA74C4"/>
    <w:rsid w:val="00DB0BCF"/>
    <w:rsid w:val="00DB2118"/>
    <w:rsid w:val="00DB21DD"/>
    <w:rsid w:val="00DB3546"/>
    <w:rsid w:val="00DB3901"/>
    <w:rsid w:val="00DB4985"/>
    <w:rsid w:val="00DB4B20"/>
    <w:rsid w:val="00DC1E5F"/>
    <w:rsid w:val="00DC2AE5"/>
    <w:rsid w:val="00DC2FB4"/>
    <w:rsid w:val="00DC55A3"/>
    <w:rsid w:val="00DC70CF"/>
    <w:rsid w:val="00DD12E0"/>
    <w:rsid w:val="00DE3297"/>
    <w:rsid w:val="00DE3E9C"/>
    <w:rsid w:val="00DE6E2F"/>
    <w:rsid w:val="00DE76B5"/>
    <w:rsid w:val="00DE7DC7"/>
    <w:rsid w:val="00DF1478"/>
    <w:rsid w:val="00DF74E9"/>
    <w:rsid w:val="00E00C8A"/>
    <w:rsid w:val="00E00D9A"/>
    <w:rsid w:val="00E0189F"/>
    <w:rsid w:val="00E01CBC"/>
    <w:rsid w:val="00E01D40"/>
    <w:rsid w:val="00E020D5"/>
    <w:rsid w:val="00E02447"/>
    <w:rsid w:val="00E029DC"/>
    <w:rsid w:val="00E03242"/>
    <w:rsid w:val="00E04270"/>
    <w:rsid w:val="00E05BB4"/>
    <w:rsid w:val="00E12309"/>
    <w:rsid w:val="00E12F4B"/>
    <w:rsid w:val="00E152B2"/>
    <w:rsid w:val="00E1662B"/>
    <w:rsid w:val="00E1697C"/>
    <w:rsid w:val="00E20E0D"/>
    <w:rsid w:val="00E21B49"/>
    <w:rsid w:val="00E225DD"/>
    <w:rsid w:val="00E23CAA"/>
    <w:rsid w:val="00E24D50"/>
    <w:rsid w:val="00E25C74"/>
    <w:rsid w:val="00E26C96"/>
    <w:rsid w:val="00E272E4"/>
    <w:rsid w:val="00E27A65"/>
    <w:rsid w:val="00E326E7"/>
    <w:rsid w:val="00E410D4"/>
    <w:rsid w:val="00E41DD0"/>
    <w:rsid w:val="00E427A7"/>
    <w:rsid w:val="00E4316C"/>
    <w:rsid w:val="00E45CFE"/>
    <w:rsid w:val="00E46ABD"/>
    <w:rsid w:val="00E51C44"/>
    <w:rsid w:val="00E53E6D"/>
    <w:rsid w:val="00E558D2"/>
    <w:rsid w:val="00E568D9"/>
    <w:rsid w:val="00E56E23"/>
    <w:rsid w:val="00E57A6C"/>
    <w:rsid w:val="00E57ED4"/>
    <w:rsid w:val="00E62655"/>
    <w:rsid w:val="00E662E4"/>
    <w:rsid w:val="00E71B3D"/>
    <w:rsid w:val="00E7372A"/>
    <w:rsid w:val="00E75693"/>
    <w:rsid w:val="00E7620C"/>
    <w:rsid w:val="00E77EF3"/>
    <w:rsid w:val="00E84959"/>
    <w:rsid w:val="00E853B8"/>
    <w:rsid w:val="00E86003"/>
    <w:rsid w:val="00E86428"/>
    <w:rsid w:val="00E8797C"/>
    <w:rsid w:val="00E91201"/>
    <w:rsid w:val="00E92361"/>
    <w:rsid w:val="00E9301B"/>
    <w:rsid w:val="00E976AA"/>
    <w:rsid w:val="00EA15D2"/>
    <w:rsid w:val="00EA162D"/>
    <w:rsid w:val="00EA5269"/>
    <w:rsid w:val="00EA61CF"/>
    <w:rsid w:val="00EB3804"/>
    <w:rsid w:val="00EB40E6"/>
    <w:rsid w:val="00EB4364"/>
    <w:rsid w:val="00EB6448"/>
    <w:rsid w:val="00EB7E7D"/>
    <w:rsid w:val="00EC077A"/>
    <w:rsid w:val="00EC0D2B"/>
    <w:rsid w:val="00EC484E"/>
    <w:rsid w:val="00EC691C"/>
    <w:rsid w:val="00EC79D6"/>
    <w:rsid w:val="00EC7C01"/>
    <w:rsid w:val="00EC7DAA"/>
    <w:rsid w:val="00EC7DD2"/>
    <w:rsid w:val="00ED0A1F"/>
    <w:rsid w:val="00ED7AF1"/>
    <w:rsid w:val="00EE2170"/>
    <w:rsid w:val="00EE2483"/>
    <w:rsid w:val="00EE29F5"/>
    <w:rsid w:val="00EE44C3"/>
    <w:rsid w:val="00EE708E"/>
    <w:rsid w:val="00EF1686"/>
    <w:rsid w:val="00EF1AB0"/>
    <w:rsid w:val="00EF21E8"/>
    <w:rsid w:val="00EF27EA"/>
    <w:rsid w:val="00EF396E"/>
    <w:rsid w:val="00EF4FF3"/>
    <w:rsid w:val="00EF75BC"/>
    <w:rsid w:val="00F04929"/>
    <w:rsid w:val="00F05621"/>
    <w:rsid w:val="00F06545"/>
    <w:rsid w:val="00F06A05"/>
    <w:rsid w:val="00F07CE1"/>
    <w:rsid w:val="00F113F0"/>
    <w:rsid w:val="00F15015"/>
    <w:rsid w:val="00F15F4B"/>
    <w:rsid w:val="00F21DB4"/>
    <w:rsid w:val="00F2227C"/>
    <w:rsid w:val="00F234F0"/>
    <w:rsid w:val="00F26747"/>
    <w:rsid w:val="00F277ED"/>
    <w:rsid w:val="00F30D17"/>
    <w:rsid w:val="00F43628"/>
    <w:rsid w:val="00F51C7D"/>
    <w:rsid w:val="00F52697"/>
    <w:rsid w:val="00F5284B"/>
    <w:rsid w:val="00F52D22"/>
    <w:rsid w:val="00F53321"/>
    <w:rsid w:val="00F53473"/>
    <w:rsid w:val="00F554CE"/>
    <w:rsid w:val="00F561F4"/>
    <w:rsid w:val="00F6404F"/>
    <w:rsid w:val="00F67E22"/>
    <w:rsid w:val="00F72CDD"/>
    <w:rsid w:val="00F753C7"/>
    <w:rsid w:val="00F842C1"/>
    <w:rsid w:val="00F8528C"/>
    <w:rsid w:val="00F8655B"/>
    <w:rsid w:val="00F878B4"/>
    <w:rsid w:val="00F9018A"/>
    <w:rsid w:val="00F95CBA"/>
    <w:rsid w:val="00F95FE3"/>
    <w:rsid w:val="00F97449"/>
    <w:rsid w:val="00FA14A0"/>
    <w:rsid w:val="00FA15B6"/>
    <w:rsid w:val="00FA449F"/>
    <w:rsid w:val="00FA456D"/>
    <w:rsid w:val="00FA594A"/>
    <w:rsid w:val="00FA7A2B"/>
    <w:rsid w:val="00FB36D3"/>
    <w:rsid w:val="00FB3F84"/>
    <w:rsid w:val="00FB4851"/>
    <w:rsid w:val="00FB6730"/>
    <w:rsid w:val="00FC0654"/>
    <w:rsid w:val="00FC144A"/>
    <w:rsid w:val="00FC3652"/>
    <w:rsid w:val="00FC7DD3"/>
    <w:rsid w:val="00FD0951"/>
    <w:rsid w:val="00FD18ED"/>
    <w:rsid w:val="00FD2438"/>
    <w:rsid w:val="00FD2885"/>
    <w:rsid w:val="00FD4EF1"/>
    <w:rsid w:val="00FD7F4F"/>
    <w:rsid w:val="00FE14C0"/>
    <w:rsid w:val="00FE4252"/>
    <w:rsid w:val="00FE6D5D"/>
    <w:rsid w:val="00FF05D0"/>
    <w:rsid w:val="00FF11D0"/>
    <w:rsid w:val="00FF1879"/>
    <w:rsid w:val="00FF222B"/>
    <w:rsid w:val="00FF2486"/>
    <w:rsid w:val="00FF4FAE"/>
    <w:rsid w:val="00FF672F"/>
    <w:rsid w:val="00FF7138"/>
    <w:rsid w:val="00FF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5"/>
    <o:shapelayout v:ext="edit">
      <o:idmap v:ext="edit" data="1"/>
    </o:shapelayout>
  </w:shapeDefaults>
  <w:decimalSymbol w:val="."/>
  <w:listSeparator w:val=","/>
  <w14:docId w14:val="1AAC01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A66"/>
  </w:style>
  <w:style w:type="paragraph" w:styleId="Heading1">
    <w:name w:val="heading 1"/>
    <w:basedOn w:val="Normal"/>
    <w:next w:val="Normal"/>
    <w:link w:val="Heading1Char"/>
    <w:uiPriority w:val="9"/>
    <w:qFormat/>
    <w:rsid w:val="00B20A6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A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A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A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A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A6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A6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A6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A6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1A9"/>
  </w:style>
  <w:style w:type="paragraph" w:styleId="Footer">
    <w:name w:val="footer"/>
    <w:basedOn w:val="Normal"/>
    <w:link w:val="FooterChar"/>
    <w:uiPriority w:val="99"/>
    <w:unhideWhenUsed/>
    <w:qFormat/>
    <w:rsid w:val="00B20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A66"/>
  </w:style>
  <w:style w:type="character" w:styleId="PlaceholderText">
    <w:name w:val="Placeholder Text"/>
    <w:basedOn w:val="DefaultParagraphFont"/>
    <w:uiPriority w:val="99"/>
    <w:semiHidden/>
    <w:rsid w:val="001851A9"/>
    <w:rPr>
      <w:color w:val="808080"/>
    </w:rPr>
  </w:style>
  <w:style w:type="paragraph" w:customStyle="1" w:styleId="ContactInfo">
    <w:name w:val="Contact Info"/>
    <w:link w:val="ContactInfoChar"/>
    <w:qFormat/>
    <w:rsid w:val="00B20A66"/>
    <w:pPr>
      <w:jc w:val="right"/>
    </w:pPr>
    <w:rPr>
      <w:color w:val="0D0D0D" w:themeColor="text1" w:themeTint="F2"/>
      <w:sz w:val="24"/>
    </w:rPr>
  </w:style>
  <w:style w:type="table" w:styleId="TableGrid">
    <w:name w:val="Table Grid"/>
    <w:basedOn w:val="TableNormal"/>
    <w:uiPriority w:val="59"/>
    <w:rsid w:val="001851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tactInfoChar">
    <w:name w:val="Contact Info Char"/>
    <w:basedOn w:val="DefaultParagraphFont"/>
    <w:link w:val="ContactInfo"/>
    <w:rsid w:val="00B20A66"/>
    <w:rPr>
      <w:color w:val="0D0D0D" w:themeColor="text1" w:themeTint="F2"/>
      <w:sz w:val="24"/>
    </w:rPr>
  </w:style>
  <w:style w:type="paragraph" w:customStyle="1" w:styleId="Name">
    <w:name w:val="Name"/>
    <w:link w:val="NameChar"/>
    <w:qFormat/>
    <w:rsid w:val="00B20A66"/>
    <w:pPr>
      <w:spacing w:after="0" w:line="240" w:lineRule="auto"/>
      <w:jc w:val="right"/>
    </w:pPr>
    <w:rPr>
      <w:rFonts w:asciiTheme="majorHAnsi" w:hAnsiTheme="majorHAnsi"/>
      <w:b/>
      <w:color w:val="984806" w:themeColor="accent6" w:themeShade="80"/>
      <w:sz w:val="32"/>
    </w:rPr>
  </w:style>
  <w:style w:type="character" w:customStyle="1" w:styleId="NameChar">
    <w:name w:val="Name Char"/>
    <w:basedOn w:val="DefaultParagraphFont"/>
    <w:link w:val="Name"/>
    <w:rsid w:val="00B20A66"/>
    <w:rPr>
      <w:rFonts w:asciiTheme="majorHAnsi" w:hAnsiTheme="majorHAnsi"/>
      <w:b/>
      <w:color w:val="984806" w:themeColor="accent6" w:themeShade="8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1A9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Normal"/>
    <w:link w:val="SectionTitleChar"/>
    <w:qFormat/>
    <w:rsid w:val="00B20A66"/>
    <w:rPr>
      <w:rFonts w:asciiTheme="majorHAnsi" w:hAnsiTheme="majorHAnsi"/>
      <w:b/>
      <w:color w:val="0D0D0D" w:themeColor="text1" w:themeTint="F2"/>
      <w:sz w:val="26"/>
    </w:rPr>
  </w:style>
  <w:style w:type="character" w:customStyle="1" w:styleId="SectionTitleChar">
    <w:name w:val="Section Title Char"/>
    <w:basedOn w:val="DefaultParagraphFont"/>
    <w:link w:val="SectionTitle"/>
    <w:rsid w:val="00B20A66"/>
    <w:rPr>
      <w:rFonts w:asciiTheme="majorHAnsi" w:hAnsiTheme="majorHAnsi"/>
      <w:b/>
      <w:color w:val="0D0D0D" w:themeColor="text1" w:themeTint="F2"/>
      <w:sz w:val="26"/>
    </w:rPr>
  </w:style>
  <w:style w:type="paragraph" w:customStyle="1" w:styleId="Sectiondetails">
    <w:name w:val="Section details"/>
    <w:basedOn w:val="Normal"/>
    <w:link w:val="SectiondetailsChar"/>
    <w:qFormat/>
    <w:rsid w:val="00B20A66"/>
    <w:pPr>
      <w:spacing w:after="0" w:line="240" w:lineRule="auto"/>
    </w:pPr>
    <w:rPr>
      <w:color w:val="0D0D0D" w:themeColor="text1" w:themeTint="F2"/>
    </w:rPr>
  </w:style>
  <w:style w:type="character" w:customStyle="1" w:styleId="SectiondetailsChar">
    <w:name w:val="Section details Char"/>
    <w:basedOn w:val="DefaultParagraphFont"/>
    <w:link w:val="Sectiondetails"/>
    <w:rsid w:val="00B20A66"/>
    <w:rPr>
      <w:color w:val="0D0D0D" w:themeColor="text1" w:themeTint="F2"/>
    </w:rPr>
  </w:style>
  <w:style w:type="paragraph" w:customStyle="1" w:styleId="Bulletedlist">
    <w:name w:val="Bulleted list"/>
    <w:basedOn w:val="Sectiondetails"/>
    <w:link w:val="BulletedlistChar"/>
    <w:qFormat/>
    <w:rsid w:val="00B20A66"/>
    <w:pPr>
      <w:ind w:left="720" w:hanging="360"/>
    </w:pPr>
    <w:rPr>
      <w:rFonts w:asciiTheme="majorHAnsi" w:hAnsiTheme="majorHAnsi"/>
      <w:sz w:val="24"/>
    </w:rPr>
  </w:style>
  <w:style w:type="character" w:customStyle="1" w:styleId="BulletedlistChar">
    <w:name w:val="Bulleted list Char"/>
    <w:basedOn w:val="DefaultParagraphFont"/>
    <w:link w:val="Bulletedlist"/>
    <w:rsid w:val="00B20A66"/>
    <w:rPr>
      <w:rFonts w:asciiTheme="majorHAnsi" w:hAnsiTheme="majorHAnsi"/>
      <w:color w:val="0D0D0D" w:themeColor="text1" w:themeTint="F2"/>
      <w:sz w:val="24"/>
    </w:rPr>
  </w:style>
  <w:style w:type="character" w:styleId="Hyperlink">
    <w:name w:val="Hyperlink"/>
    <w:basedOn w:val="DefaultParagraphFont"/>
    <w:uiPriority w:val="99"/>
    <w:unhideWhenUsed/>
    <w:rsid w:val="00E57ED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20A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A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A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A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A6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A6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A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A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A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0A6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B20A6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0A6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rsid w:val="00B20A6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20A6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rsid w:val="00B20A66"/>
    <w:rPr>
      <w:b/>
      <w:bCs/>
    </w:rPr>
  </w:style>
  <w:style w:type="character" w:styleId="Emphasis">
    <w:name w:val="Emphasis"/>
    <w:uiPriority w:val="20"/>
    <w:rsid w:val="00B20A6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rsid w:val="00B20A66"/>
    <w:pPr>
      <w:spacing w:after="0" w:line="240" w:lineRule="auto"/>
    </w:pPr>
  </w:style>
  <w:style w:type="paragraph" w:styleId="ListParagraph">
    <w:name w:val="List Paragraph"/>
    <w:basedOn w:val="Normal"/>
    <w:uiPriority w:val="34"/>
    <w:rsid w:val="00B20A6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B20A6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20A6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B20A6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A66"/>
    <w:rPr>
      <w:b/>
      <w:bCs/>
      <w:i/>
      <w:iCs/>
    </w:rPr>
  </w:style>
  <w:style w:type="character" w:styleId="SubtleEmphasis">
    <w:name w:val="Subtle Emphasis"/>
    <w:uiPriority w:val="19"/>
    <w:rsid w:val="00B20A66"/>
    <w:rPr>
      <w:i/>
      <w:iCs/>
    </w:rPr>
  </w:style>
  <w:style w:type="character" w:styleId="IntenseEmphasis">
    <w:name w:val="Intense Emphasis"/>
    <w:uiPriority w:val="21"/>
    <w:rsid w:val="00B20A66"/>
    <w:rPr>
      <w:b/>
      <w:bCs/>
    </w:rPr>
  </w:style>
  <w:style w:type="character" w:styleId="SubtleReference">
    <w:name w:val="Subtle Reference"/>
    <w:uiPriority w:val="31"/>
    <w:rsid w:val="00B20A66"/>
    <w:rPr>
      <w:smallCaps/>
    </w:rPr>
  </w:style>
  <w:style w:type="character" w:styleId="IntenseReference">
    <w:name w:val="Intense Reference"/>
    <w:uiPriority w:val="32"/>
    <w:rsid w:val="00B20A66"/>
    <w:rPr>
      <w:smallCaps/>
      <w:spacing w:val="5"/>
      <w:u w:val="single"/>
    </w:rPr>
  </w:style>
  <w:style w:type="character" w:styleId="BookTitle">
    <w:name w:val="Book Title"/>
    <w:uiPriority w:val="33"/>
    <w:rsid w:val="00B20A6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0A66"/>
    <w:pPr>
      <w:keepNext/>
      <w:keepLines/>
      <w:contextualSpacing w:val="0"/>
      <w:outlineLvl w:val="9"/>
    </w:pPr>
    <w:rPr>
      <w:color w:val="365F91" w:themeColor="accent1" w:themeShade="BF"/>
    </w:rPr>
  </w:style>
  <w:style w:type="table" w:styleId="LightShading-Accent5">
    <w:name w:val="Light Shading Accent 5"/>
    <w:basedOn w:val="TableNormal"/>
    <w:uiPriority w:val="60"/>
    <w:rsid w:val="00E27A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927D0D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927D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A66"/>
  </w:style>
  <w:style w:type="paragraph" w:styleId="Heading1">
    <w:name w:val="heading 1"/>
    <w:basedOn w:val="Normal"/>
    <w:next w:val="Normal"/>
    <w:link w:val="Heading1Char"/>
    <w:uiPriority w:val="9"/>
    <w:qFormat/>
    <w:rsid w:val="00B20A6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A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A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A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A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A6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A6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A6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A6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1A9"/>
  </w:style>
  <w:style w:type="paragraph" w:styleId="Footer">
    <w:name w:val="footer"/>
    <w:basedOn w:val="Normal"/>
    <w:link w:val="FooterChar"/>
    <w:uiPriority w:val="99"/>
    <w:unhideWhenUsed/>
    <w:qFormat/>
    <w:rsid w:val="00B20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A66"/>
  </w:style>
  <w:style w:type="character" w:styleId="PlaceholderText">
    <w:name w:val="Placeholder Text"/>
    <w:basedOn w:val="DefaultParagraphFont"/>
    <w:uiPriority w:val="99"/>
    <w:semiHidden/>
    <w:rsid w:val="001851A9"/>
    <w:rPr>
      <w:color w:val="808080"/>
    </w:rPr>
  </w:style>
  <w:style w:type="paragraph" w:customStyle="1" w:styleId="ContactInfo">
    <w:name w:val="Contact Info"/>
    <w:link w:val="ContactInfoChar"/>
    <w:qFormat/>
    <w:rsid w:val="00B20A66"/>
    <w:pPr>
      <w:jc w:val="right"/>
    </w:pPr>
    <w:rPr>
      <w:color w:val="0D0D0D" w:themeColor="text1" w:themeTint="F2"/>
      <w:sz w:val="24"/>
    </w:rPr>
  </w:style>
  <w:style w:type="table" w:styleId="TableGrid">
    <w:name w:val="Table Grid"/>
    <w:basedOn w:val="TableNormal"/>
    <w:uiPriority w:val="59"/>
    <w:rsid w:val="001851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tactInfoChar">
    <w:name w:val="Contact Info Char"/>
    <w:basedOn w:val="DefaultParagraphFont"/>
    <w:link w:val="ContactInfo"/>
    <w:rsid w:val="00B20A66"/>
    <w:rPr>
      <w:color w:val="0D0D0D" w:themeColor="text1" w:themeTint="F2"/>
      <w:sz w:val="24"/>
    </w:rPr>
  </w:style>
  <w:style w:type="paragraph" w:customStyle="1" w:styleId="Name">
    <w:name w:val="Name"/>
    <w:link w:val="NameChar"/>
    <w:qFormat/>
    <w:rsid w:val="00B20A66"/>
    <w:pPr>
      <w:spacing w:after="0" w:line="240" w:lineRule="auto"/>
      <w:jc w:val="right"/>
    </w:pPr>
    <w:rPr>
      <w:rFonts w:asciiTheme="majorHAnsi" w:hAnsiTheme="majorHAnsi"/>
      <w:b/>
      <w:color w:val="984806" w:themeColor="accent6" w:themeShade="80"/>
      <w:sz w:val="32"/>
    </w:rPr>
  </w:style>
  <w:style w:type="character" w:customStyle="1" w:styleId="NameChar">
    <w:name w:val="Name Char"/>
    <w:basedOn w:val="DefaultParagraphFont"/>
    <w:link w:val="Name"/>
    <w:rsid w:val="00B20A66"/>
    <w:rPr>
      <w:rFonts w:asciiTheme="majorHAnsi" w:hAnsiTheme="majorHAnsi"/>
      <w:b/>
      <w:color w:val="984806" w:themeColor="accent6" w:themeShade="8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1A9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Normal"/>
    <w:link w:val="SectionTitleChar"/>
    <w:qFormat/>
    <w:rsid w:val="00B20A66"/>
    <w:rPr>
      <w:rFonts w:asciiTheme="majorHAnsi" w:hAnsiTheme="majorHAnsi"/>
      <w:b/>
      <w:color w:val="0D0D0D" w:themeColor="text1" w:themeTint="F2"/>
      <w:sz w:val="26"/>
    </w:rPr>
  </w:style>
  <w:style w:type="character" w:customStyle="1" w:styleId="SectionTitleChar">
    <w:name w:val="Section Title Char"/>
    <w:basedOn w:val="DefaultParagraphFont"/>
    <w:link w:val="SectionTitle"/>
    <w:rsid w:val="00B20A66"/>
    <w:rPr>
      <w:rFonts w:asciiTheme="majorHAnsi" w:hAnsiTheme="majorHAnsi"/>
      <w:b/>
      <w:color w:val="0D0D0D" w:themeColor="text1" w:themeTint="F2"/>
      <w:sz w:val="26"/>
    </w:rPr>
  </w:style>
  <w:style w:type="paragraph" w:customStyle="1" w:styleId="Sectiondetails">
    <w:name w:val="Section details"/>
    <w:basedOn w:val="Normal"/>
    <w:link w:val="SectiondetailsChar"/>
    <w:qFormat/>
    <w:rsid w:val="00B20A66"/>
    <w:pPr>
      <w:spacing w:after="0" w:line="240" w:lineRule="auto"/>
    </w:pPr>
    <w:rPr>
      <w:color w:val="0D0D0D" w:themeColor="text1" w:themeTint="F2"/>
    </w:rPr>
  </w:style>
  <w:style w:type="character" w:customStyle="1" w:styleId="SectiondetailsChar">
    <w:name w:val="Section details Char"/>
    <w:basedOn w:val="DefaultParagraphFont"/>
    <w:link w:val="Sectiondetails"/>
    <w:rsid w:val="00B20A66"/>
    <w:rPr>
      <w:color w:val="0D0D0D" w:themeColor="text1" w:themeTint="F2"/>
    </w:rPr>
  </w:style>
  <w:style w:type="paragraph" w:customStyle="1" w:styleId="Bulletedlist">
    <w:name w:val="Bulleted list"/>
    <w:basedOn w:val="Sectiondetails"/>
    <w:link w:val="BulletedlistChar"/>
    <w:qFormat/>
    <w:rsid w:val="00B20A66"/>
    <w:pPr>
      <w:ind w:left="720" w:hanging="360"/>
    </w:pPr>
    <w:rPr>
      <w:rFonts w:asciiTheme="majorHAnsi" w:hAnsiTheme="majorHAnsi"/>
      <w:sz w:val="24"/>
    </w:rPr>
  </w:style>
  <w:style w:type="character" w:customStyle="1" w:styleId="BulletedlistChar">
    <w:name w:val="Bulleted list Char"/>
    <w:basedOn w:val="DefaultParagraphFont"/>
    <w:link w:val="Bulletedlist"/>
    <w:rsid w:val="00B20A66"/>
    <w:rPr>
      <w:rFonts w:asciiTheme="majorHAnsi" w:hAnsiTheme="majorHAnsi"/>
      <w:color w:val="0D0D0D" w:themeColor="text1" w:themeTint="F2"/>
      <w:sz w:val="24"/>
    </w:rPr>
  </w:style>
  <w:style w:type="character" w:styleId="Hyperlink">
    <w:name w:val="Hyperlink"/>
    <w:basedOn w:val="DefaultParagraphFont"/>
    <w:uiPriority w:val="99"/>
    <w:unhideWhenUsed/>
    <w:rsid w:val="00E57ED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20A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A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A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A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A6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A6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A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A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A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0A6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B20A6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0A6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rsid w:val="00B20A6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20A6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rsid w:val="00B20A66"/>
    <w:rPr>
      <w:b/>
      <w:bCs/>
    </w:rPr>
  </w:style>
  <w:style w:type="character" w:styleId="Emphasis">
    <w:name w:val="Emphasis"/>
    <w:uiPriority w:val="20"/>
    <w:rsid w:val="00B20A6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rsid w:val="00B20A66"/>
    <w:pPr>
      <w:spacing w:after="0" w:line="240" w:lineRule="auto"/>
    </w:pPr>
  </w:style>
  <w:style w:type="paragraph" w:styleId="ListParagraph">
    <w:name w:val="List Paragraph"/>
    <w:basedOn w:val="Normal"/>
    <w:uiPriority w:val="34"/>
    <w:rsid w:val="00B20A6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B20A6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20A6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B20A6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A66"/>
    <w:rPr>
      <w:b/>
      <w:bCs/>
      <w:i/>
      <w:iCs/>
    </w:rPr>
  </w:style>
  <w:style w:type="character" w:styleId="SubtleEmphasis">
    <w:name w:val="Subtle Emphasis"/>
    <w:uiPriority w:val="19"/>
    <w:rsid w:val="00B20A66"/>
    <w:rPr>
      <w:i/>
      <w:iCs/>
    </w:rPr>
  </w:style>
  <w:style w:type="character" w:styleId="IntenseEmphasis">
    <w:name w:val="Intense Emphasis"/>
    <w:uiPriority w:val="21"/>
    <w:rsid w:val="00B20A66"/>
    <w:rPr>
      <w:b/>
      <w:bCs/>
    </w:rPr>
  </w:style>
  <w:style w:type="character" w:styleId="SubtleReference">
    <w:name w:val="Subtle Reference"/>
    <w:uiPriority w:val="31"/>
    <w:rsid w:val="00B20A66"/>
    <w:rPr>
      <w:smallCaps/>
    </w:rPr>
  </w:style>
  <w:style w:type="character" w:styleId="IntenseReference">
    <w:name w:val="Intense Reference"/>
    <w:uiPriority w:val="32"/>
    <w:rsid w:val="00B20A66"/>
    <w:rPr>
      <w:smallCaps/>
      <w:spacing w:val="5"/>
      <w:u w:val="single"/>
    </w:rPr>
  </w:style>
  <w:style w:type="character" w:styleId="BookTitle">
    <w:name w:val="Book Title"/>
    <w:uiPriority w:val="33"/>
    <w:rsid w:val="00B20A6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0A66"/>
    <w:pPr>
      <w:keepNext/>
      <w:keepLines/>
      <w:contextualSpacing w:val="0"/>
      <w:outlineLvl w:val="9"/>
    </w:pPr>
    <w:rPr>
      <w:color w:val="365F91" w:themeColor="accent1" w:themeShade="BF"/>
    </w:rPr>
  </w:style>
  <w:style w:type="table" w:styleId="LightShading-Accent5">
    <w:name w:val="Light Shading Accent 5"/>
    <w:basedOn w:val="TableNormal"/>
    <w:uiPriority w:val="60"/>
    <w:rsid w:val="00E27A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927D0D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927D0D"/>
  </w:style>
</w:styles>
</file>

<file path=word/stylesWithEffects0.xml><?xml version="1.0" encoding="utf-8"?>
<w:styles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A66"/>
  </w:style>
  <w:style w:type="paragraph" w:styleId="Heading1">
    <w:name w:val="heading 1"/>
    <w:basedOn w:val="Normal"/>
    <w:next w:val="Normal"/>
    <w:link w:val="Heading1Char"/>
    <w:uiPriority w:val="9"/>
    <w:qFormat/>
    <w:rsid w:val="00B20A6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A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A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A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A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A6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A6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A6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A6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1A9"/>
  </w:style>
  <w:style w:type="paragraph" w:styleId="Footer">
    <w:name w:val="footer"/>
    <w:basedOn w:val="Normal"/>
    <w:link w:val="FooterChar"/>
    <w:uiPriority w:val="99"/>
    <w:unhideWhenUsed/>
    <w:qFormat/>
    <w:rsid w:val="00B20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A66"/>
  </w:style>
  <w:style w:type="character" w:styleId="PlaceholderText">
    <w:name w:val="Placeholder Text"/>
    <w:basedOn w:val="DefaultParagraphFont"/>
    <w:uiPriority w:val="99"/>
    <w:semiHidden/>
    <w:rsid w:val="001851A9"/>
    <w:rPr>
      <w:color w:val="808080"/>
    </w:rPr>
  </w:style>
  <w:style w:type="paragraph" w:customStyle="1" w:styleId="ContactInfo">
    <w:name w:val="Contact Info"/>
    <w:link w:val="ContactInfoChar"/>
    <w:qFormat/>
    <w:rsid w:val="00B20A66"/>
    <w:pPr>
      <w:jc w:val="right"/>
    </w:pPr>
    <w:rPr>
      <w:color w:val="0D0D0D" w:themeColor="text1" w:themeTint="F2"/>
      <w:sz w:val="24"/>
    </w:rPr>
  </w:style>
  <w:style w:type="table" w:styleId="TableGrid">
    <w:name w:val="Table Grid"/>
    <w:basedOn w:val="TableNormal"/>
    <w:uiPriority w:val="59"/>
    <w:rsid w:val="001851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tactInfoChar">
    <w:name w:val="Contact Info Char"/>
    <w:basedOn w:val="DefaultParagraphFont"/>
    <w:link w:val="ContactInfo"/>
    <w:rsid w:val="00B20A66"/>
    <w:rPr>
      <w:color w:val="0D0D0D" w:themeColor="text1" w:themeTint="F2"/>
      <w:sz w:val="24"/>
    </w:rPr>
  </w:style>
  <w:style w:type="paragraph" w:customStyle="1" w:styleId="Name">
    <w:name w:val="Name"/>
    <w:link w:val="NameChar"/>
    <w:qFormat/>
    <w:rsid w:val="00B20A66"/>
    <w:pPr>
      <w:spacing w:after="0" w:line="240" w:lineRule="auto"/>
      <w:jc w:val="right"/>
    </w:pPr>
    <w:rPr>
      <w:rFonts w:asciiTheme="majorHAnsi" w:hAnsiTheme="majorHAnsi"/>
      <w:b/>
      <w:color w:val="984807" w:themeColor="accent6" w:themeShade="80"/>
      <w:sz w:val="32"/>
    </w:rPr>
  </w:style>
  <w:style w:type="character" w:customStyle="1" w:styleId="NameChar">
    <w:name w:val="Name Char"/>
    <w:basedOn w:val="DefaultParagraphFont"/>
    <w:link w:val="Name"/>
    <w:rsid w:val="00B20A66"/>
    <w:rPr>
      <w:rFonts w:asciiTheme="majorHAnsi" w:hAnsiTheme="majorHAnsi"/>
      <w:b/>
      <w:color w:val="984807" w:themeColor="accent6" w:themeShade="8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1A9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Normal"/>
    <w:link w:val="SectionTitleChar"/>
    <w:qFormat/>
    <w:rsid w:val="00B20A66"/>
    <w:rPr>
      <w:rFonts w:asciiTheme="majorHAnsi" w:hAnsiTheme="majorHAnsi"/>
      <w:b/>
      <w:color w:val="0D0D0D" w:themeColor="text1" w:themeTint="F2"/>
      <w:sz w:val="26"/>
    </w:rPr>
  </w:style>
  <w:style w:type="character" w:customStyle="1" w:styleId="SectionTitleChar">
    <w:name w:val="Section Title Char"/>
    <w:basedOn w:val="DefaultParagraphFont"/>
    <w:link w:val="SectionTitle"/>
    <w:rsid w:val="00B20A66"/>
    <w:rPr>
      <w:rFonts w:asciiTheme="majorHAnsi" w:hAnsiTheme="majorHAnsi"/>
      <w:b/>
      <w:color w:val="0D0D0D" w:themeColor="text1" w:themeTint="F2"/>
      <w:sz w:val="26"/>
    </w:rPr>
  </w:style>
  <w:style w:type="paragraph" w:customStyle="1" w:styleId="Sectiondetails">
    <w:name w:val="Section details"/>
    <w:basedOn w:val="Normal"/>
    <w:link w:val="SectiondetailsChar"/>
    <w:qFormat/>
    <w:rsid w:val="00B20A66"/>
    <w:pPr>
      <w:spacing w:after="0" w:line="240" w:lineRule="auto"/>
    </w:pPr>
    <w:rPr>
      <w:color w:val="0D0D0D" w:themeColor="text1" w:themeTint="F2"/>
    </w:rPr>
  </w:style>
  <w:style w:type="character" w:customStyle="1" w:styleId="SectiondetailsChar">
    <w:name w:val="Section details Char"/>
    <w:basedOn w:val="DefaultParagraphFont"/>
    <w:link w:val="Sectiondetails"/>
    <w:rsid w:val="00B20A66"/>
    <w:rPr>
      <w:color w:val="0D0D0D" w:themeColor="text1" w:themeTint="F2"/>
    </w:rPr>
  </w:style>
  <w:style w:type="paragraph" w:customStyle="1" w:styleId="Bulletedlist">
    <w:name w:val="Bulleted list"/>
    <w:basedOn w:val="Sectiondetails"/>
    <w:link w:val="BulletedlistChar"/>
    <w:qFormat/>
    <w:rsid w:val="00B20A66"/>
    <w:pPr>
      <w:ind w:left="720" w:hanging="360"/>
    </w:pPr>
    <w:rPr>
      <w:rFonts w:asciiTheme="majorHAnsi" w:hAnsiTheme="majorHAnsi"/>
      <w:sz w:val="24"/>
    </w:rPr>
  </w:style>
  <w:style w:type="character" w:customStyle="1" w:styleId="BulletedlistChar">
    <w:name w:val="Bulleted list Char"/>
    <w:basedOn w:val="DefaultParagraphFont"/>
    <w:link w:val="Bulletedlist"/>
    <w:rsid w:val="00B20A66"/>
    <w:rPr>
      <w:rFonts w:asciiTheme="majorHAnsi" w:hAnsiTheme="majorHAnsi"/>
      <w:color w:val="0D0D0D" w:themeColor="text1" w:themeTint="F2"/>
      <w:sz w:val="24"/>
    </w:rPr>
  </w:style>
  <w:style w:type="character" w:styleId="Hyperlink">
    <w:name w:val="Hyperlink"/>
    <w:basedOn w:val="DefaultParagraphFont"/>
    <w:uiPriority w:val="99"/>
    <w:unhideWhenUsed/>
    <w:rsid w:val="00E57ED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20A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A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A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A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A66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A66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A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A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A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0A6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B20A6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0A6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rsid w:val="00B20A6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20A6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rsid w:val="00B20A66"/>
    <w:rPr>
      <w:b/>
      <w:bCs/>
    </w:rPr>
  </w:style>
  <w:style w:type="character" w:styleId="Emphasis">
    <w:name w:val="Emphasis"/>
    <w:uiPriority w:val="20"/>
    <w:rsid w:val="00B20A6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rsid w:val="00B20A66"/>
    <w:pPr>
      <w:spacing w:after="0" w:line="240" w:lineRule="auto"/>
    </w:pPr>
  </w:style>
  <w:style w:type="paragraph" w:styleId="ListParagraph">
    <w:name w:val="List Paragraph"/>
    <w:basedOn w:val="Normal"/>
    <w:uiPriority w:val="34"/>
    <w:rsid w:val="00B20A6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B20A6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20A6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B20A6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A66"/>
    <w:rPr>
      <w:b/>
      <w:bCs/>
      <w:i/>
      <w:iCs/>
    </w:rPr>
  </w:style>
  <w:style w:type="character" w:styleId="SubtleEmphasis">
    <w:name w:val="Subtle Emphasis"/>
    <w:uiPriority w:val="19"/>
    <w:rsid w:val="00B20A66"/>
    <w:rPr>
      <w:i/>
      <w:iCs/>
    </w:rPr>
  </w:style>
  <w:style w:type="character" w:styleId="IntenseEmphasis">
    <w:name w:val="Intense Emphasis"/>
    <w:uiPriority w:val="21"/>
    <w:rsid w:val="00B20A66"/>
    <w:rPr>
      <w:b/>
      <w:bCs/>
    </w:rPr>
  </w:style>
  <w:style w:type="character" w:styleId="SubtleReference">
    <w:name w:val="Subtle Reference"/>
    <w:uiPriority w:val="31"/>
    <w:rsid w:val="00B20A66"/>
    <w:rPr>
      <w:smallCaps/>
    </w:rPr>
  </w:style>
  <w:style w:type="character" w:styleId="IntenseReference">
    <w:name w:val="Intense Reference"/>
    <w:uiPriority w:val="32"/>
    <w:rsid w:val="00B20A66"/>
    <w:rPr>
      <w:smallCaps/>
      <w:spacing w:val="5"/>
      <w:u w:val="single"/>
    </w:rPr>
  </w:style>
  <w:style w:type="character" w:styleId="BookTitle">
    <w:name w:val="Book Title"/>
    <w:uiPriority w:val="33"/>
    <w:rsid w:val="00B20A6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0A66"/>
    <w:pPr>
      <w:keepNext/>
      <w:keepLines/>
      <w:contextualSpacing w:val="0"/>
      <w:outlineLvl w:val="9"/>
    </w:pPr>
    <w:rPr>
      <w:color w:val="376092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4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4" Type="http://schemas.microsoft.com/office/2006/relationships/stylesWithtEffects" Target="stylesWithEffects0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hua\AppData\Roaming\Microsoft\Templates\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2009-11-02T03:03:00Z</outs:dateTime>
      <outs:isPinned>true</outs:isPinned>
    </outs:relatedDate>
    <outs:relatedDate>
      <outs:type>2</outs:type>
      <outs:displayName>Created</outs:displayName>
      <outs:dateTime>2009-10-22T02:47:00Z</outs:dateTime>
      <outs:isPinned>true</outs:isPinned>
    </outs:relatedDate>
    <outs:relatedDate>
      <outs:type>4</outs:type>
      <outs:displayName>Last Printed</outs:displayName>
      <outs:dateTime>2009-11-02T03:02:00Z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Joshua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Joshua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Props1.xml><?xml version="1.0" encoding="utf-8"?>
<ds:datastoreItem xmlns:ds="http://schemas.openxmlformats.org/officeDocument/2006/customXml" ds:itemID="{F8ACF7A9-7A78-4F6F-9D92-D289C01B6498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\Users\Joshua\AppData\Roaming\Microsoft\Templates\Chronological resume.dotx</Template>
  <TotalTime>828</TotalTime>
  <Pages>1</Pages>
  <Words>227</Words>
  <Characters>1296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</dc:creator>
  <cp:lastModifiedBy>Niousha Jafari</cp:lastModifiedBy>
  <cp:revision>1110</cp:revision>
  <cp:lastPrinted>2013-02-10T12:41:00Z</cp:lastPrinted>
  <dcterms:created xsi:type="dcterms:W3CDTF">2011-01-21T03:25:00Z</dcterms:created>
  <dcterms:modified xsi:type="dcterms:W3CDTF">2015-10-14T14:12:00Z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TC103780291033</vt:lpwstr>
  </property>
</Properties>
</file>