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A19D5" w14:textId="356B56DB" w:rsidR="00927D0D" w:rsidRPr="00281B80" w:rsidRDefault="009D370C" w:rsidP="00281B80">
      <w:pPr>
        <w:pStyle w:val="Heading1"/>
        <w:spacing w:before="100" w:beforeAutospacing="1"/>
        <w:rPr>
          <w:rFonts w:ascii="Cambria" w:eastAsia="Kozuka Mincho Pr6N R" w:hAnsi="Cambria"/>
          <w:sz w:val="26"/>
          <w:szCs w:val="26"/>
        </w:rPr>
      </w:pPr>
      <w:r w:rsidRPr="00353AA8">
        <w:rPr>
          <w:rFonts w:ascii="Cambria" w:eastAsia="Kozuka Mincho Pr6N R" w:hAnsi="Cambria"/>
          <w:sz w:val="26"/>
          <w:szCs w:val="26"/>
        </w:rPr>
        <w:t>Education</w:t>
      </w:r>
    </w:p>
    <w:p w14:paraId="7AE23F90" w14:textId="3D197D3C" w:rsidR="00672CFA" w:rsidRPr="009E02F4" w:rsidRDefault="00672CFA" w:rsidP="00C80DDA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4F3675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4F3675" w:rsidRPr="009E02F4">
        <w:rPr>
          <w:rFonts w:ascii="Cambria" w:eastAsia="Kozuka Mincho Pr6N R" w:hAnsi="Cambria"/>
          <w:sz w:val="24"/>
          <w:szCs w:val="24"/>
        </w:rPr>
        <w:t>|</w:t>
      </w:r>
      <w:r w:rsidRPr="009E02F4">
        <w:rPr>
          <w:rFonts w:ascii="Cambria" w:eastAsia="Kozuka Mincho Pr6N R" w:hAnsi="Cambria"/>
          <w:sz w:val="24"/>
          <w:szCs w:val="24"/>
        </w:rPr>
        <w:t xml:space="preserve"> Boston, MA</w:t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</w:r>
      <w:r w:rsidR="009E02F4">
        <w:rPr>
          <w:rFonts w:ascii="Cambria" w:eastAsia="Kozuka Mincho Pr6N R" w:hAnsi="Cambria"/>
          <w:sz w:val="24"/>
          <w:szCs w:val="24"/>
        </w:rPr>
        <w:tab/>
        <w:t xml:space="preserve">       </w:t>
      </w:r>
      <w:r w:rsidR="00C84E23" w:rsidRPr="009E02F4">
        <w:rPr>
          <w:rFonts w:ascii="Cambria" w:eastAsia="Kozuka Mincho Pr6N R" w:hAnsi="Cambria"/>
          <w:sz w:val="24"/>
          <w:szCs w:val="24"/>
        </w:rPr>
        <w:t xml:space="preserve">  </w:t>
      </w:r>
      <w:r w:rsidR="00D01879" w:rsidRPr="009E02F4">
        <w:rPr>
          <w:rFonts w:ascii="Cambria" w:eastAsia="Kozuka Mincho Pr6N R" w:hAnsi="Cambria"/>
          <w:i/>
          <w:sz w:val="24"/>
          <w:szCs w:val="24"/>
        </w:rPr>
        <w:t>2014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-</w:t>
      </w:r>
      <w:r w:rsidR="00477AD0"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="00F753C7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5DF6F25" w14:textId="77777777" w:rsidR="002A741D" w:rsidRDefault="005B18A6" w:rsidP="002A741D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AE521E">
        <w:rPr>
          <w:rFonts w:ascii="Cambria" w:eastAsia="Kozuka Mincho Pr6N R" w:hAnsi="Cambria"/>
          <w:i/>
          <w:sz w:val="24"/>
          <w:szCs w:val="24"/>
        </w:rPr>
        <w:t xml:space="preserve">Candidate for </w:t>
      </w:r>
      <w:r w:rsidR="00927D0D" w:rsidRPr="00AE521E">
        <w:rPr>
          <w:rFonts w:ascii="Cambria" w:eastAsia="Kozuka Mincho Pr6N R" w:hAnsi="Cambria"/>
          <w:i/>
          <w:sz w:val="24"/>
          <w:szCs w:val="24"/>
        </w:rPr>
        <w:t>a Bachelor of Computer Science</w:t>
      </w:r>
      <w:r w:rsidR="00833CF8">
        <w:rPr>
          <w:rFonts w:ascii="Cambria" w:eastAsia="Kozuka Mincho Pr6N R" w:hAnsi="Cambria"/>
          <w:i/>
          <w:sz w:val="24"/>
          <w:szCs w:val="24"/>
        </w:rPr>
        <w:t xml:space="preserve"> - Expected to graduate May 2018</w:t>
      </w:r>
      <w:r w:rsidR="00833CF8">
        <w:rPr>
          <w:rFonts w:ascii="Cambria" w:eastAsia="Kozuka Mincho Pr6N R" w:hAnsi="Cambria"/>
          <w:i/>
          <w:sz w:val="24"/>
          <w:szCs w:val="24"/>
        </w:rPr>
        <w:br/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02AC64CE" w14:textId="77777777" w:rsidTr="00E546A9">
        <w:trPr>
          <w:trHeight w:val="665"/>
        </w:trPr>
        <w:tc>
          <w:tcPr>
            <w:tcW w:w="2250" w:type="dxa"/>
          </w:tcPr>
          <w:p w14:paraId="0188D40D" w14:textId="77777777" w:rsidR="00E546A9" w:rsidRPr="003D5473" w:rsidRDefault="00E546A9" w:rsidP="00E546A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793BB56F" w14:textId="1A46F5E2" w:rsidR="00E546A9" w:rsidRPr="003D5473" w:rsidRDefault="00E546A9" w:rsidP="00E546A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Object Oriented Design, Theory of Computation, Computer Systems, Algorithms and Data, Logic and Computation, Linear Algebra</w:t>
            </w:r>
          </w:p>
        </w:tc>
      </w:tr>
      <w:tr w:rsidR="00E546A9" w:rsidRPr="003D5473" w14:paraId="53A2549F" w14:textId="77777777" w:rsidTr="00E546A9">
        <w:tc>
          <w:tcPr>
            <w:tcW w:w="2250" w:type="dxa"/>
          </w:tcPr>
          <w:p w14:paraId="7785E5DB" w14:textId="2A583588" w:rsidR="00E546A9" w:rsidRPr="003D5473" w:rsidRDefault="00E546A9" w:rsidP="00E546A9">
            <w:pPr>
              <w:pStyle w:val="ListParagraph"/>
              <w:ind w:left="252" w:right="-94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Activities</w:t>
            </w:r>
          </w:p>
        </w:tc>
        <w:tc>
          <w:tcPr>
            <w:tcW w:w="8260" w:type="dxa"/>
          </w:tcPr>
          <w:p w14:paraId="66CFF978" w14:textId="0926D210" w:rsidR="00E546A9" w:rsidRPr="003D5473" w:rsidRDefault="00E546A9" w:rsidP="00E546A9">
            <w:pPr>
              <w:pStyle w:val="ListParagraph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NU Hacks, NU Women in Tech, Student Alumni Associations</w:t>
            </w:r>
            <w:proofErr w:type="gramStart"/>
            <w:r>
              <w:rPr>
                <w:rFonts w:ascii="Cambria" w:eastAsia="Kozuka Mincho Pr6N R" w:hAnsi="Cambria"/>
              </w:rPr>
              <w:t>,  ACM</w:t>
            </w:r>
            <w:proofErr w:type="gramEnd"/>
          </w:p>
        </w:tc>
      </w:tr>
    </w:tbl>
    <w:p w14:paraId="3E25A968" w14:textId="07B7A8D9" w:rsidR="002A741D" w:rsidRPr="002A741D" w:rsidRDefault="002A741D" w:rsidP="002A741D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2A741D">
        <w:rPr>
          <w:rFonts w:ascii="Cambria" w:eastAsia="Kozuka Mincho Pr6N R" w:hAnsi="Cambria"/>
          <w:sz w:val="24"/>
          <w:szCs w:val="24"/>
        </w:rPr>
        <w:t xml:space="preserve"> </w:t>
      </w:r>
    </w:p>
    <w:p w14:paraId="65D100C0" w14:textId="7722551F" w:rsidR="00D01879" w:rsidRPr="009E02F4" w:rsidRDefault="00D01879" w:rsidP="00D01879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International School of Prague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</w:t>
      </w:r>
      <w:r w:rsidRPr="009E02F4">
        <w:rPr>
          <w:rFonts w:ascii="Cambria" w:eastAsia="Kozuka Mincho Pr6N R" w:hAnsi="Cambria"/>
          <w:sz w:val="24"/>
          <w:szCs w:val="24"/>
        </w:rPr>
        <w:t>| Prague, Czech Republic</w:t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sz w:val="24"/>
          <w:szCs w:val="24"/>
        </w:rPr>
        <w:tab/>
      </w:r>
      <w:r w:rsidRPr="009E02F4">
        <w:rPr>
          <w:rFonts w:ascii="Cambria" w:eastAsia="Kozuka Mincho Pr6N R" w:hAnsi="Cambria"/>
          <w:i/>
          <w:sz w:val="24"/>
          <w:szCs w:val="24"/>
        </w:rPr>
        <w:t>2010 - 2014</w:t>
      </w:r>
    </w:p>
    <w:p w14:paraId="21A3C285" w14:textId="5B7E0CE3" w:rsidR="0054058B" w:rsidRDefault="00D01879" w:rsidP="00833CF8">
      <w:pPr>
        <w:pStyle w:val="ListParagraph"/>
        <w:rPr>
          <w:rFonts w:ascii="Cambria" w:eastAsia="Kozuka Mincho Pr6N R" w:hAnsi="Cambria"/>
          <w:i/>
          <w:sz w:val="24"/>
          <w:szCs w:val="24"/>
        </w:rPr>
      </w:pPr>
      <w:r w:rsidRPr="009E02F4">
        <w:rPr>
          <w:rFonts w:ascii="Cambria" w:eastAsia="Kozuka Mincho Pr6N R" w:hAnsi="Cambria"/>
          <w:i/>
          <w:sz w:val="24"/>
          <w:szCs w:val="24"/>
        </w:rPr>
        <w:t>Received International Baccalaureate</w:t>
      </w:r>
      <w:r w:rsidR="00055616">
        <w:rPr>
          <w:rFonts w:ascii="Cambria" w:eastAsia="Kozuka Mincho Pr6N R" w:hAnsi="Cambria"/>
          <w:i/>
          <w:sz w:val="24"/>
          <w:szCs w:val="24"/>
        </w:rPr>
        <w:t xml:space="preserve"> (IB)</w:t>
      </w:r>
      <w:r w:rsidRPr="009E02F4">
        <w:rPr>
          <w:rFonts w:ascii="Cambria" w:eastAsia="Kozuka Mincho Pr6N R" w:hAnsi="Cambria"/>
          <w:i/>
          <w:sz w:val="24"/>
          <w:szCs w:val="24"/>
        </w:rPr>
        <w:t xml:space="preserve"> Diploma </w:t>
      </w:r>
      <w:r w:rsidR="001D59ED">
        <w:rPr>
          <w:rFonts w:ascii="Cambria" w:eastAsia="Kozuka Mincho Pr6N R" w:hAnsi="Cambria"/>
          <w:i/>
          <w:sz w:val="24"/>
          <w:szCs w:val="24"/>
        </w:rPr>
        <w:br/>
      </w:r>
    </w:p>
    <w:tbl>
      <w:tblPr>
        <w:tblStyle w:val="TableGrid"/>
        <w:tblW w:w="1051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260"/>
      </w:tblGrid>
      <w:tr w:rsidR="00E546A9" w:rsidRPr="003D5473" w14:paraId="7B734757" w14:textId="77777777" w:rsidTr="00FA6199">
        <w:tc>
          <w:tcPr>
            <w:tcW w:w="2250" w:type="dxa"/>
          </w:tcPr>
          <w:p w14:paraId="31C696F7" w14:textId="77777777" w:rsidR="00E546A9" w:rsidRPr="003D5473" w:rsidRDefault="00E546A9" w:rsidP="00FA6199">
            <w:pPr>
              <w:pStyle w:val="ListParagraph"/>
              <w:spacing w:line="276" w:lineRule="auto"/>
              <w:ind w:left="252" w:right="-1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Relevant Courses</w:t>
            </w:r>
            <w:r w:rsidRPr="003D5473">
              <w:rPr>
                <w:rFonts w:ascii="Cambria" w:eastAsia="Kozuka Mincho Pr6N R" w:hAnsi="Cambria"/>
              </w:rPr>
              <w:t>:</w:t>
            </w:r>
          </w:p>
        </w:tc>
        <w:tc>
          <w:tcPr>
            <w:tcW w:w="8260" w:type="dxa"/>
          </w:tcPr>
          <w:p w14:paraId="2A9A45C4" w14:textId="73F1CCED" w:rsidR="00E546A9" w:rsidRPr="003D5473" w:rsidRDefault="00E546A9" w:rsidP="00FA6199">
            <w:pPr>
              <w:pStyle w:val="ListParagraph"/>
              <w:spacing w:line="276" w:lineRule="auto"/>
              <w:ind w:left="-108"/>
              <w:rPr>
                <w:rFonts w:ascii="Cambria" w:eastAsia="Kozuka Mincho Pr6N R" w:hAnsi="Cambria"/>
              </w:rPr>
            </w:pPr>
            <w:r>
              <w:rPr>
                <w:rFonts w:ascii="Cambria" w:eastAsia="Kozuka Mincho Pr6N R" w:hAnsi="Cambria"/>
              </w:rPr>
              <w:t>IB Higher Level Mathematics, IB Higher Level Computer Science</w:t>
            </w:r>
          </w:p>
        </w:tc>
      </w:tr>
    </w:tbl>
    <w:p w14:paraId="4E5C74F3" w14:textId="77777777" w:rsidR="0054058B" w:rsidRDefault="0054058B" w:rsidP="0054058B">
      <w:pPr>
        <w:spacing w:after="0" w:line="240" w:lineRule="auto"/>
        <w:rPr>
          <w:rFonts w:ascii="Cambria" w:eastAsia="Kozuka Mincho Pr6N R" w:hAnsi="Cambria"/>
          <w:i/>
          <w:sz w:val="24"/>
          <w:szCs w:val="24"/>
        </w:rPr>
      </w:pPr>
    </w:p>
    <w:p w14:paraId="305FE21E" w14:textId="694AF68D" w:rsidR="0054058B" w:rsidRDefault="0054058B" w:rsidP="0054058B">
      <w:pPr>
        <w:spacing w:after="0" w:line="240" w:lineRule="auto"/>
        <w:rPr>
          <w:rFonts w:ascii="Cambria" w:eastAsia="Kozuka Mincho Pr6N R" w:hAnsi="Cambria"/>
          <w:b/>
          <w:sz w:val="24"/>
          <w:szCs w:val="24"/>
        </w:rPr>
      </w:pPr>
      <w:r w:rsidRPr="0054058B">
        <w:rPr>
          <w:rFonts w:ascii="Cambria" w:eastAsia="Kozuka Mincho Pr6N R" w:hAnsi="Cambria"/>
          <w:b/>
          <w:sz w:val="24"/>
          <w:szCs w:val="24"/>
        </w:rPr>
        <w:t>Computer Knowledge:</w:t>
      </w:r>
      <w:r w:rsidRPr="0054058B"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eastAsia="Kozuka Mincho Pr6N R" w:hAnsi="Cambria"/>
          <w:b/>
          <w:sz w:val="24"/>
          <w:szCs w:val="24"/>
        </w:rPr>
        <w:t xml:space="preserve"> </w:t>
      </w:r>
      <w:r>
        <w:rPr>
          <w:rFonts w:ascii="Cambria" w:eastAsia="Kozuka Mincho Pr6N R" w:hAnsi="Cambria"/>
          <w:b/>
          <w:sz w:val="24"/>
          <w:szCs w:val="24"/>
        </w:rPr>
        <w:tab/>
      </w:r>
      <w:r w:rsidRPr="00E546A9">
        <w:rPr>
          <w:rFonts w:ascii="Cambria" w:eastAsia="Kozuka Mincho Pr6N R" w:hAnsi="Cambria"/>
          <w:sz w:val="24"/>
          <w:szCs w:val="24"/>
          <w:u w:val="single"/>
        </w:rPr>
        <w:t>Languag</w:t>
      </w:r>
      <w:r w:rsidR="00E546A9" w:rsidRPr="00E546A9">
        <w:rPr>
          <w:rFonts w:ascii="Cambria" w:eastAsia="Kozuka Mincho Pr6N R" w:hAnsi="Cambria"/>
          <w:sz w:val="24"/>
          <w:szCs w:val="24"/>
          <w:u w:val="single"/>
        </w:rPr>
        <w:t>es</w:t>
      </w:r>
      <w:r w:rsidR="00E546A9">
        <w:rPr>
          <w:rFonts w:ascii="Cambria" w:eastAsia="Kozuka Mincho Pr6N R" w:hAnsi="Cambria"/>
          <w:sz w:val="24"/>
          <w:szCs w:val="24"/>
        </w:rPr>
        <w:t>:</w:t>
      </w:r>
    </w:p>
    <w:p w14:paraId="2958B293" w14:textId="693CD092" w:rsidR="0054058B" w:rsidRPr="0054058B" w:rsidRDefault="0054058B" w:rsidP="00E546A9">
      <w:pPr>
        <w:spacing w:after="0" w:line="240" w:lineRule="auto"/>
        <w:ind w:left="1440"/>
        <w:rPr>
          <w:rFonts w:ascii="Cambria" w:eastAsia="Kozuka Mincho Pr6N R" w:hAnsi="Cambria"/>
          <w:b/>
          <w:sz w:val="24"/>
          <w:szCs w:val="24"/>
        </w:rPr>
      </w:pPr>
      <w:r w:rsidRPr="00E546A9">
        <w:rPr>
          <w:rFonts w:ascii="Cambria" w:hAnsi="Cambria" w:cs="Times New Roman"/>
          <w:iCs/>
          <w:color w:val="000000"/>
          <w:sz w:val="24"/>
          <w:szCs w:val="24"/>
        </w:rPr>
        <w:t>Proficien</w:t>
      </w:r>
      <w:r w:rsidR="00E546A9">
        <w:rPr>
          <w:rFonts w:ascii="Cambria" w:hAnsi="Cambria" w:cs="Times New Roman"/>
          <w:iCs/>
          <w:color w:val="000000"/>
          <w:sz w:val="24"/>
          <w:szCs w:val="24"/>
        </w:rPr>
        <w:t>t: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54058B">
        <w:rPr>
          <w:rFonts w:ascii="Cambria" w:eastAsia="Kozuka Mincho Pr6N R" w:hAnsi="Cambria"/>
          <w:sz w:val="24"/>
          <w:szCs w:val="24"/>
        </w:rPr>
        <w:t>Java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br/>
      </w:r>
      <w:r w:rsidRPr="00E546A9">
        <w:rPr>
          <w:rFonts w:ascii="Cambria" w:hAnsi="Cambria" w:cs="Times New Roman"/>
          <w:iCs/>
          <w:color w:val="000000"/>
          <w:sz w:val="24"/>
          <w:szCs w:val="24"/>
        </w:rPr>
        <w:t>Intermediate</w:t>
      </w:r>
      <w:r w:rsidR="00E546A9">
        <w:rPr>
          <w:rFonts w:ascii="Cambria" w:hAnsi="Cambria" w:cs="Times New Roman"/>
          <w:iCs/>
          <w:color w:val="000000"/>
          <w:sz w:val="24"/>
          <w:szCs w:val="24"/>
        </w:rPr>
        <w:t>:</w:t>
      </w:r>
      <w:r w:rsidRPr="0054058B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</w:t>
      </w:r>
      <w:r w:rsidR="00E546A9">
        <w:rPr>
          <w:rFonts w:ascii="Cambria" w:hAnsi="Cambria" w:cs="Times New Roman"/>
          <w:iCs/>
          <w:color w:val="000000"/>
          <w:sz w:val="24"/>
          <w:szCs w:val="24"/>
        </w:rPr>
        <w:t>Python, JSX</w:t>
      </w:r>
      <w:r w:rsidRPr="0054058B">
        <w:rPr>
          <w:rFonts w:ascii="Cambria" w:hAnsi="Cambria" w:cs="Times New Roman"/>
          <w:iCs/>
          <w:color w:val="000000"/>
          <w:sz w:val="24"/>
          <w:szCs w:val="24"/>
        </w:rPr>
        <w:t>, HTML, CSS</w:t>
      </w:r>
      <w:r w:rsidR="00E546A9">
        <w:rPr>
          <w:rFonts w:ascii="Cambria" w:hAnsi="Cambria" w:cs="Times New Roman"/>
          <w:iCs/>
          <w:color w:val="000000"/>
          <w:sz w:val="24"/>
          <w:szCs w:val="24"/>
        </w:rPr>
        <w:t xml:space="preserve">, </w:t>
      </w:r>
      <w:r w:rsidR="00E546A9" w:rsidRPr="00E546A9">
        <w:rPr>
          <w:rFonts w:ascii="Cambria" w:hAnsi="Cambria" w:cs="Times New Roman"/>
          <w:iCs/>
          <w:color w:val="000000"/>
          <w:sz w:val="24"/>
          <w:szCs w:val="24"/>
        </w:rPr>
        <w:t>Lisp, C, MIPS Assembly</w:t>
      </w:r>
    </w:p>
    <w:p w14:paraId="701EF427" w14:textId="77777777" w:rsidR="0054058B" w:rsidRPr="0054058B" w:rsidRDefault="0054058B" w:rsidP="0054058B">
      <w:pPr>
        <w:spacing w:after="0" w:line="240" w:lineRule="auto"/>
        <w:rPr>
          <w:rFonts w:ascii="Cambria" w:eastAsia="Kozuka Mincho Pr6N R" w:hAnsi="Cambria"/>
          <w:sz w:val="24"/>
          <w:szCs w:val="24"/>
        </w:rPr>
      </w:pPr>
    </w:p>
    <w:p w14:paraId="050EC5AD" w14:textId="1BAE2BB4" w:rsidR="008E389E" w:rsidRDefault="008E389E" w:rsidP="0054058B">
      <w:pPr>
        <w:spacing w:after="0" w:line="240" w:lineRule="auto"/>
        <w:ind w:left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 w:rsidRPr="00E546A9">
        <w:rPr>
          <w:rFonts w:ascii="Cambria" w:eastAsia="Kozuka Mincho Pr6N R" w:hAnsi="Cambria"/>
          <w:sz w:val="24"/>
          <w:szCs w:val="24"/>
          <w:u w:val="single"/>
        </w:rPr>
        <w:t>Projects</w:t>
      </w:r>
      <w:r>
        <w:rPr>
          <w:rFonts w:ascii="Cambria" w:eastAsia="Kozuka Mincho Pr6N R" w:hAnsi="Cambria"/>
          <w:b/>
          <w:sz w:val="24"/>
          <w:szCs w:val="24"/>
        </w:rPr>
        <w:br/>
      </w: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Twitter bots: </w:t>
      </w:r>
      <w:r w:rsidR="002A741D">
        <w:rPr>
          <w:rFonts w:ascii="Cambria" w:hAnsi="Cambria" w:cs="Times New Roman"/>
          <w:i/>
          <w:iCs/>
          <w:color w:val="000000"/>
          <w:sz w:val="24"/>
          <w:szCs w:val="24"/>
        </w:rPr>
        <w:t>Python</w:t>
      </w:r>
    </w:p>
    <w:p w14:paraId="52A2E342" w14:textId="257F3202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eastAsia="Kozuka Mincho Pr6N R" w:hAnsi="Cambria"/>
          <w:b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Iran News bot: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Retweeting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different news tweets that mention “Iran” to show bias</w:t>
      </w:r>
    </w:p>
    <w:p w14:paraId="26A44065" w14:textId="07AF4A9C" w:rsidR="008E389E" w:rsidRPr="008E389E" w:rsidRDefault="008E389E" w:rsidP="008E389E">
      <w:pPr>
        <w:pStyle w:val="ListParagraph"/>
        <w:numPr>
          <w:ilvl w:val="0"/>
          <w:numId w:val="19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Outweigh Hemingway: Using NLP, started to build a story telling bot at a </w:t>
      </w:r>
      <w:proofErr w:type="spell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hackathon</w:t>
      </w:r>
      <w:proofErr w:type="spellEnd"/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 </w:t>
      </w:r>
    </w:p>
    <w:p w14:paraId="16E664CD" w14:textId="6F2FDE8A" w:rsidR="008E389E" w:rsidRDefault="008E389E" w:rsidP="008E389E">
      <w:pPr>
        <w:ind w:firstLine="720"/>
        <w:rPr>
          <w:rFonts w:ascii="Cambria" w:hAnsi="Cambria" w:cs="Times New Roman"/>
          <w:i/>
          <w:iCs/>
          <w:color w:val="000000"/>
          <w:sz w:val="24"/>
          <w:szCs w:val="24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>Current projects:</w:t>
      </w:r>
    </w:p>
    <w:p w14:paraId="6F639DDB" w14:textId="52CCCA89" w:rsidR="008E389E" w:rsidRPr="008E389E" w:rsidRDefault="008E389E" w:rsidP="008E389E">
      <w:pPr>
        <w:pStyle w:val="ListParagraph"/>
        <w:numPr>
          <w:ilvl w:val="0"/>
          <w:numId w:val="21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Working on the hand-in server </w:t>
      </w:r>
      <w:r>
        <w:rPr>
          <w:rFonts w:ascii="Cambria" w:hAnsi="Cambria" w:cs="Times New Roman"/>
          <w:iCs/>
          <w:color w:val="000000"/>
          <w:sz w:val="24"/>
          <w:szCs w:val="24"/>
        </w:rPr>
        <w:t>for the college using JSX</w:t>
      </w:r>
    </w:p>
    <w:p w14:paraId="528257BA" w14:textId="45085984" w:rsidR="00B9220F" w:rsidRDefault="008E389E" w:rsidP="008E389E">
      <w:pPr>
        <w:pStyle w:val="ListParagraph"/>
        <w:numPr>
          <w:ilvl w:val="0"/>
          <w:numId w:val="21"/>
        </w:numPr>
        <w:rPr>
          <w:rFonts w:ascii="Cambria" w:hAnsi="Cambria" w:cs="Times New Roman"/>
          <w:iCs/>
          <w:color w:val="000000"/>
          <w:sz w:val="24"/>
          <w:szCs w:val="24"/>
        </w:rPr>
      </w:pPr>
      <w:r w:rsidRPr="008E389E">
        <w:rPr>
          <w:rFonts w:ascii="Cambria" w:hAnsi="Cambria" w:cs="Times New Roman"/>
          <w:iCs/>
          <w:color w:val="000000"/>
          <w:sz w:val="24"/>
          <w:szCs w:val="24"/>
        </w:rPr>
        <w:t xml:space="preserve">Android App to help students sign in for </w:t>
      </w:r>
      <w:proofErr w:type="gramStart"/>
      <w:r w:rsidRPr="008E389E">
        <w:rPr>
          <w:rFonts w:ascii="Cambria" w:hAnsi="Cambria" w:cs="Times New Roman"/>
          <w:iCs/>
          <w:color w:val="000000"/>
          <w:sz w:val="24"/>
          <w:szCs w:val="24"/>
        </w:rPr>
        <w:t>thei</w:t>
      </w:r>
      <w:r w:rsidR="002A741D">
        <w:rPr>
          <w:rFonts w:ascii="Cambria" w:hAnsi="Cambria" w:cs="Times New Roman"/>
          <w:iCs/>
          <w:color w:val="000000"/>
          <w:sz w:val="24"/>
          <w:szCs w:val="24"/>
        </w:rPr>
        <w:t>r</w:t>
      </w:r>
      <w:proofErr w:type="gramEnd"/>
      <w:r w:rsidR="002A741D">
        <w:rPr>
          <w:rFonts w:ascii="Cambria" w:hAnsi="Cambria" w:cs="Times New Roman"/>
          <w:iCs/>
          <w:color w:val="000000"/>
          <w:sz w:val="24"/>
          <w:szCs w:val="24"/>
        </w:rPr>
        <w:t xml:space="preserve"> advising sessions in college using Java. </w:t>
      </w:r>
    </w:p>
    <w:p w14:paraId="56842586" w14:textId="41621513" w:rsidR="00833CF8" w:rsidRDefault="00833CF8" w:rsidP="008E389E">
      <w:pPr>
        <w:pStyle w:val="ListParagraph"/>
        <w:numPr>
          <w:ilvl w:val="0"/>
          <w:numId w:val="21"/>
        </w:numPr>
        <w:rPr>
          <w:rFonts w:ascii="Cambria" w:hAnsi="Cambria" w:cs="Times New Roman"/>
          <w:iCs/>
          <w:color w:val="000000"/>
          <w:sz w:val="24"/>
          <w:szCs w:val="24"/>
        </w:rPr>
      </w:pPr>
      <w:r>
        <w:rPr>
          <w:rFonts w:ascii="Cambria" w:hAnsi="Cambria" w:cs="Times New Roman"/>
          <w:iCs/>
          <w:color w:val="000000"/>
          <w:sz w:val="24"/>
          <w:szCs w:val="24"/>
        </w:rPr>
        <w:t xml:space="preserve">Personal website: </w:t>
      </w:r>
      <w:hyperlink r:id="rId9" w:history="1">
        <w:r w:rsidR="002A741D" w:rsidRPr="00906FEB">
          <w:rPr>
            <w:rStyle w:val="Hyperlink"/>
            <w:rFonts w:ascii="Cambria" w:hAnsi="Cambria" w:cs="Times New Roman"/>
            <w:iCs/>
            <w:sz w:val="24"/>
            <w:szCs w:val="24"/>
          </w:rPr>
          <w:t>http://nioushajafari.github.io/</w:t>
        </w:r>
      </w:hyperlink>
      <w:r w:rsidR="002A741D">
        <w:rPr>
          <w:rFonts w:ascii="Cambria" w:hAnsi="Cambria" w:cs="Times New Roman"/>
          <w:iCs/>
          <w:color w:val="000000"/>
          <w:sz w:val="24"/>
          <w:szCs w:val="24"/>
        </w:rPr>
        <w:t xml:space="preserve"> (using HTML and CSS)</w:t>
      </w:r>
    </w:p>
    <w:p w14:paraId="582EDFF5" w14:textId="77777777" w:rsidR="008E389E" w:rsidRPr="008E389E" w:rsidRDefault="008E389E" w:rsidP="008E389E">
      <w:pPr>
        <w:pStyle w:val="ListParagraph"/>
        <w:ind w:left="1440"/>
        <w:rPr>
          <w:rFonts w:ascii="Cambria" w:hAnsi="Cambria" w:cs="Times New Roman"/>
          <w:iCs/>
          <w:color w:val="000000"/>
          <w:sz w:val="24"/>
          <w:szCs w:val="24"/>
        </w:rPr>
      </w:pPr>
    </w:p>
    <w:p w14:paraId="5BD2169F" w14:textId="25BAC0CF" w:rsidR="00055616" w:rsidRPr="00055616" w:rsidRDefault="00463F11" w:rsidP="00055616">
      <w:pPr>
        <w:pStyle w:val="Heading1"/>
        <w:tabs>
          <w:tab w:val="left" w:pos="3120"/>
        </w:tabs>
        <w:spacing w:before="60"/>
        <w:rPr>
          <w:rFonts w:ascii="Cambria" w:eastAsia="Kozuka Mincho Pr6N R" w:hAnsi="Cambria"/>
          <w:sz w:val="26"/>
          <w:szCs w:val="26"/>
        </w:rPr>
      </w:pPr>
      <w:r w:rsidRPr="003D5473">
        <w:rPr>
          <w:rFonts w:ascii="Cambria" w:eastAsia="Kozuka Mincho Pr6N R" w:hAnsi="Cambria"/>
          <w:sz w:val="26"/>
          <w:szCs w:val="26"/>
        </w:rPr>
        <w:t>Work Experience</w:t>
      </w:r>
      <w:r w:rsidR="00C46A92" w:rsidRPr="003D5473">
        <w:rPr>
          <w:rFonts w:ascii="Cambria" w:eastAsia="Kozuka Mincho Pr6N R" w:hAnsi="Cambria"/>
          <w:sz w:val="26"/>
          <w:szCs w:val="26"/>
        </w:rPr>
        <w:tab/>
      </w:r>
    </w:p>
    <w:p w14:paraId="33619137" w14:textId="77777777" w:rsidR="00E326E7" w:rsidRPr="00E326E7" w:rsidRDefault="00E326E7" w:rsidP="00E326E7">
      <w:pPr>
        <w:pStyle w:val="ListParagraph"/>
        <w:ind w:left="1440"/>
        <w:rPr>
          <w:rFonts w:ascii="Cambria" w:eastAsia="Kozuka Mincho Pr6N R" w:hAnsi="Cambria"/>
          <w:sz w:val="6"/>
        </w:rPr>
      </w:pPr>
    </w:p>
    <w:p w14:paraId="410CC68B" w14:textId="37C242AD" w:rsidR="00E326E7" w:rsidRPr="009E02F4" w:rsidRDefault="000D1589" w:rsidP="00E326E7">
      <w:pPr>
        <w:pStyle w:val="ListParagraph"/>
        <w:rPr>
          <w:rFonts w:ascii="Cambria" w:eastAsia="Kozuka Mincho Pr6N R" w:hAnsi="Cambria"/>
          <w:sz w:val="24"/>
          <w:szCs w:val="24"/>
        </w:rPr>
      </w:pPr>
      <w:r w:rsidRPr="009E02F4">
        <w:rPr>
          <w:rFonts w:ascii="Cambria" w:eastAsia="Kozuka Mincho Pr6N R" w:hAnsi="Cambria"/>
          <w:b/>
          <w:sz w:val="24"/>
          <w:szCs w:val="24"/>
        </w:rPr>
        <w:t>Northeastern University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| </w:t>
      </w:r>
      <w:r w:rsidRPr="009E02F4">
        <w:rPr>
          <w:rFonts w:ascii="Cambria" w:eastAsia="Kozuka Mincho Pr6N R" w:hAnsi="Cambria"/>
          <w:sz w:val="24"/>
          <w:szCs w:val="24"/>
        </w:rPr>
        <w:t>Boston, MA</w:t>
      </w:r>
      <w:r w:rsidR="00E326E7" w:rsidRPr="009E02F4">
        <w:rPr>
          <w:rFonts w:ascii="Cambria" w:eastAsia="Kozuka Mincho Pr6N R" w:hAnsi="Cambria"/>
          <w:sz w:val="24"/>
          <w:szCs w:val="24"/>
        </w:rPr>
        <w:t xml:space="preserve"> 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</w:t>
      </w:r>
      <w:r w:rsidR="00E326E7" w:rsidRPr="009E02F4">
        <w:rPr>
          <w:rFonts w:ascii="Cambria" w:eastAsia="Kozuka Mincho Pr6N R" w:hAnsi="Cambria"/>
          <w:sz w:val="24"/>
          <w:szCs w:val="24"/>
        </w:rPr>
        <w:tab/>
        <w:t xml:space="preserve">                       </w:t>
      </w:r>
      <w:r w:rsidR="009E02F4">
        <w:rPr>
          <w:rFonts w:ascii="Cambria" w:eastAsia="Kozuka Mincho Pr6N R" w:hAnsi="Cambria"/>
          <w:sz w:val="24"/>
          <w:szCs w:val="24"/>
        </w:rPr>
        <w:t xml:space="preserve"> </w:t>
      </w:r>
      <w:r w:rsidR="004421A8">
        <w:rPr>
          <w:rFonts w:ascii="Cambria" w:eastAsia="Kozuka Mincho Pr6N R" w:hAnsi="Cambria"/>
          <w:i/>
          <w:sz w:val="24"/>
          <w:szCs w:val="24"/>
        </w:rPr>
        <w:t>2015</w:t>
      </w:r>
      <w:r w:rsidR="009E02F4">
        <w:rPr>
          <w:rFonts w:ascii="Cambria" w:eastAsia="Kozuka Mincho Pr6N R" w:hAnsi="Cambria"/>
          <w:i/>
          <w:sz w:val="24"/>
          <w:szCs w:val="24"/>
        </w:rPr>
        <w:t xml:space="preserve"> - </w:t>
      </w:r>
      <w:r w:rsidR="00BF5995" w:rsidRPr="009E02F4">
        <w:rPr>
          <w:rFonts w:ascii="Cambria" w:eastAsia="Kozuka Mincho Pr6N R" w:hAnsi="Cambria"/>
          <w:i/>
          <w:sz w:val="24"/>
          <w:szCs w:val="24"/>
        </w:rPr>
        <w:t>Present</w:t>
      </w:r>
    </w:p>
    <w:p w14:paraId="28A9804D" w14:textId="776C7D25" w:rsidR="00927D0D" w:rsidRPr="00927D0D" w:rsidRDefault="00927D0D" w:rsidP="00696E32">
      <w:pPr>
        <w:spacing w:line="240" w:lineRule="auto"/>
        <w:ind w:left="720" w:firstLine="720"/>
        <w:rPr>
          <w:rFonts w:ascii="Times" w:hAnsi="Times" w:cs="Times New Roman"/>
          <w:sz w:val="20"/>
          <w:szCs w:val="20"/>
        </w:rPr>
      </w:pP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Tutor for CS4800 (Algorithms</w:t>
      </w:r>
      <w:r w:rsidR="003327F7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 &amp; Data</w:t>
      </w:r>
      <w:r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) </w:t>
      </w:r>
    </w:p>
    <w:p w14:paraId="14EA4E27" w14:textId="152F6400" w:rsidR="00696E32" w:rsidRPr="00E546A9" w:rsidRDefault="008E389E" w:rsidP="00E546A9">
      <w:pPr>
        <w:pStyle w:val="ListParagraph"/>
        <w:numPr>
          <w:ilvl w:val="0"/>
          <w:numId w:val="23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E546A9">
        <w:rPr>
          <w:rFonts w:ascii="Cambria" w:hAnsi="Cambria" w:cs="Times New Roman"/>
          <w:color w:val="000000"/>
          <w:sz w:val="24"/>
          <w:szCs w:val="24"/>
        </w:rPr>
        <w:t>Nominated by instructor to grade and help</w:t>
      </w:r>
      <w:r w:rsidR="00927D0D" w:rsidRPr="00E546A9">
        <w:rPr>
          <w:rFonts w:ascii="Cambria" w:hAnsi="Cambria" w:cs="Times New Roman"/>
          <w:color w:val="000000"/>
          <w:sz w:val="24"/>
          <w:szCs w:val="24"/>
        </w:rPr>
        <w:t xml:space="preserve"> students studying Algorithms</w:t>
      </w:r>
    </w:p>
    <w:p w14:paraId="1E3083B3" w14:textId="31002516" w:rsidR="00927D0D" w:rsidRPr="00927D0D" w:rsidRDefault="004E4CFD" w:rsidP="00696E32">
      <w:pPr>
        <w:spacing w:line="240" w:lineRule="auto"/>
        <w:ind w:left="720" w:firstLine="720"/>
        <w:rPr>
          <w:rFonts w:ascii="Times" w:hAnsi="Times" w:cs="Times New Roman"/>
          <w:sz w:val="20"/>
          <w:szCs w:val="20"/>
        </w:rPr>
      </w:pPr>
      <w:r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Junior </w:t>
      </w:r>
      <w:r w:rsidR="00927D0D" w:rsidRPr="00927D0D">
        <w:rPr>
          <w:rFonts w:ascii="Cambria" w:hAnsi="Cambria" w:cs="Times New Roman"/>
          <w:i/>
          <w:iCs/>
          <w:color w:val="000000"/>
          <w:sz w:val="24"/>
          <w:szCs w:val="24"/>
        </w:rPr>
        <w:t>Systems Administrator for CCIS</w:t>
      </w:r>
    </w:p>
    <w:p w14:paraId="31FA1E06" w14:textId="36AE086E" w:rsidR="00961649" w:rsidRPr="00E546A9" w:rsidRDefault="00927D0D" w:rsidP="00E546A9">
      <w:pPr>
        <w:pStyle w:val="ListParagraph"/>
        <w:numPr>
          <w:ilvl w:val="0"/>
          <w:numId w:val="23"/>
        </w:numPr>
        <w:spacing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E546A9">
        <w:rPr>
          <w:rFonts w:ascii="Cambria" w:hAnsi="Cambria" w:cs="Times New Roman"/>
          <w:color w:val="000000"/>
          <w:sz w:val="24"/>
          <w:szCs w:val="24"/>
        </w:rPr>
        <w:t xml:space="preserve">Working on college’s new </w:t>
      </w:r>
      <w:r w:rsidR="008C775E" w:rsidRPr="00E546A9">
        <w:rPr>
          <w:rFonts w:ascii="Cambria" w:hAnsi="Cambria" w:cs="Times New Roman"/>
          <w:color w:val="000000"/>
          <w:sz w:val="24"/>
          <w:szCs w:val="24"/>
        </w:rPr>
        <w:t>projects</w:t>
      </w:r>
      <w:bookmarkStart w:id="0" w:name="_GoBack"/>
      <w:bookmarkEnd w:id="0"/>
      <w:r w:rsidR="008C775E" w:rsidRPr="00E546A9">
        <w:rPr>
          <w:rFonts w:ascii="Cambria" w:hAnsi="Cambria" w:cs="Times New Roman"/>
          <w:color w:val="000000"/>
          <w:sz w:val="24"/>
          <w:szCs w:val="24"/>
        </w:rPr>
        <w:t xml:space="preserve"> including A</w:t>
      </w:r>
      <w:r w:rsidRPr="00E546A9">
        <w:rPr>
          <w:rFonts w:ascii="Cambria" w:hAnsi="Cambria" w:cs="Times New Roman"/>
          <w:color w:val="000000"/>
          <w:sz w:val="24"/>
          <w:szCs w:val="24"/>
        </w:rPr>
        <w:t xml:space="preserve">pps, new software, and </w:t>
      </w:r>
      <w:r w:rsidR="008B0DE1" w:rsidRPr="00E546A9">
        <w:rPr>
          <w:rFonts w:ascii="Cambria" w:hAnsi="Cambria" w:cs="Times New Roman"/>
          <w:color w:val="000000"/>
          <w:sz w:val="24"/>
          <w:szCs w:val="24"/>
        </w:rPr>
        <w:t>websites</w:t>
      </w:r>
    </w:p>
    <w:sectPr w:rsidR="00961649" w:rsidRPr="00E546A9" w:rsidSect="00AE521E">
      <w:headerReference w:type="default" r:id="rId10"/>
      <w:headerReference w:type="first" r:id="rId11"/>
      <w:footerReference w:type="first" r:id="rId12"/>
      <w:pgSz w:w="12240" w:h="15840" w:code="1"/>
      <w:pgMar w:top="1560" w:right="720" w:bottom="1080" w:left="720" w:header="720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5C89" w14:textId="77777777" w:rsidR="00E546A9" w:rsidRDefault="00E546A9">
      <w:pPr>
        <w:spacing w:after="0" w:line="240" w:lineRule="auto"/>
      </w:pPr>
      <w:r>
        <w:separator/>
      </w:r>
    </w:p>
    <w:p w14:paraId="3A88CECF" w14:textId="77777777" w:rsidR="00E546A9" w:rsidRDefault="00E546A9"/>
  </w:endnote>
  <w:endnote w:type="continuationSeparator" w:id="0">
    <w:p w14:paraId="22D4C69C" w14:textId="77777777" w:rsidR="00E546A9" w:rsidRDefault="00E546A9">
      <w:pPr>
        <w:spacing w:after="0" w:line="240" w:lineRule="auto"/>
      </w:pPr>
      <w:r>
        <w:continuationSeparator/>
      </w:r>
    </w:p>
    <w:p w14:paraId="57D422E4" w14:textId="77777777" w:rsidR="00E546A9" w:rsidRDefault="00E54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ozuka Mincho Pr6N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E8651" w14:textId="77777777" w:rsidR="00E546A9" w:rsidRPr="00860405" w:rsidRDefault="00E546A9" w:rsidP="00FA594A">
    <w:pPr>
      <w:pStyle w:val="Footer"/>
      <w:jc w:val="center"/>
      <w:rPr>
        <w:rFonts w:asciiTheme="majorHAnsi" w:hAnsiTheme="majorHAnsi"/>
      </w:rPr>
    </w:pPr>
    <w:r w:rsidRPr="00860405">
      <w:rPr>
        <w:rFonts w:asciiTheme="majorHAnsi" w:hAnsiTheme="majorHAnsi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E8DAA" w14:textId="77777777" w:rsidR="00E546A9" w:rsidRDefault="00E546A9">
      <w:pPr>
        <w:spacing w:after="0" w:line="240" w:lineRule="auto"/>
      </w:pPr>
      <w:r>
        <w:separator/>
      </w:r>
    </w:p>
    <w:p w14:paraId="3D6DA985" w14:textId="77777777" w:rsidR="00E546A9" w:rsidRDefault="00E546A9"/>
  </w:footnote>
  <w:footnote w:type="continuationSeparator" w:id="0">
    <w:p w14:paraId="1AF78FCD" w14:textId="77777777" w:rsidR="00E546A9" w:rsidRDefault="00E546A9">
      <w:pPr>
        <w:spacing w:after="0" w:line="240" w:lineRule="auto"/>
      </w:pPr>
      <w:r>
        <w:continuationSeparator/>
      </w:r>
    </w:p>
    <w:p w14:paraId="265470DC" w14:textId="77777777" w:rsidR="00E546A9" w:rsidRDefault="00E546A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E546A9" w:rsidRPr="00AA1866" w14:paraId="5D95DEF4" w14:textId="77777777" w:rsidTr="00FB36D3">
      <w:trPr>
        <w:trHeight w:val="335"/>
        <w:jc w:val="center"/>
      </w:trPr>
      <w:tc>
        <w:tcPr>
          <w:tcW w:w="0" w:type="auto"/>
        </w:tcPr>
        <w:p w14:paraId="676D0CED" w14:textId="77777777" w:rsidR="00E546A9" w:rsidRPr="00AA1866" w:rsidRDefault="00E546A9" w:rsidP="00EF21E8">
          <w:pPr>
            <w:pStyle w:val="Name"/>
            <w:jc w:val="left"/>
          </w:pPr>
          <w:r>
            <w:rPr>
              <w:noProof/>
            </w:rPr>
            <w:pict w14:anchorId="4DBA9780">
              <v:shape id="Freeform 2" o:spid="_x0000_s2052" style="position:absolute;margin-left:-29.65pt;margin-top:-29.7pt;width:556.9pt;height:79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56,15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" adj="0,,0" path="" fillcolor="#95b3d7" stroked="f">
                <v:fill opacity="44563f" rotate="t" focus="100%" type="gradient"/>
                <v:stroke joinstyle="round"/>
                <v:formulas/>
                <v:path arrowok="t" o:connecttype="custom" o:connectlocs="0,1584;0,46;11256,46;4282,249;0,1584" o:connectangles="0,0,0,0,0" textboxrect="0,0,11256,1584"/>
              </v:shape>
            </w:pict>
          </w:r>
          <w:r>
            <w:rPr>
              <w:noProof/>
            </w:rPr>
            <w:pict w14:anchorId="0A52F254">
              <v:shape id="Freeform 1" o:spid="_x0000_s2051" style="position:absolute;margin-left:-4.4pt;margin-top:-47.75pt;width:563.1pt;height:10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262,21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" adj="0,,0" path="" filled="f" strokecolor="#fbd4b4">
                <v:stroke joinstyle="round"/>
                <v:formulas/>
                <v:path arrowok="t" o:connecttype="custom" o:connectlocs="0,2153;6683,886;11262,455" o:connectangles="0,0,0" textboxrect="0,0,11262,2153"/>
              </v:shape>
            </w:pict>
          </w:r>
        </w:p>
      </w:tc>
    </w:tr>
    <w:tr w:rsidR="00E546A9" w:rsidRPr="00AA1866" w14:paraId="12C1F779" w14:textId="77777777" w:rsidTr="00FB36D3">
      <w:trPr>
        <w:trHeight w:val="329"/>
        <w:jc w:val="center"/>
      </w:trPr>
      <w:tc>
        <w:tcPr>
          <w:tcW w:w="0" w:type="auto"/>
        </w:tcPr>
        <w:p w14:paraId="59970C5B" w14:textId="77777777" w:rsidR="00E546A9" w:rsidRPr="00AA1866" w:rsidRDefault="00E546A9" w:rsidP="00FB36D3">
          <w:pPr>
            <w:pStyle w:val="ContactInfo"/>
          </w:pPr>
        </w:p>
      </w:tc>
    </w:tr>
  </w:tbl>
  <w:p w14:paraId="363F8C76" w14:textId="77777777" w:rsidR="00E546A9" w:rsidRDefault="00E546A9" w:rsidP="004326E0">
    <w:pPr>
      <w:pStyle w:val="Header"/>
      <w:tabs>
        <w:tab w:val="clear" w:pos="4680"/>
        <w:tab w:val="clear" w:pos="9360"/>
        <w:tab w:val="left" w:pos="3600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E546A9" w:rsidRPr="00AA1866" w14:paraId="1EF22B06" w14:textId="77777777" w:rsidTr="00FB36D3">
      <w:trPr>
        <w:trHeight w:val="335"/>
        <w:jc w:val="center"/>
      </w:trPr>
      <w:tc>
        <w:tcPr>
          <w:tcW w:w="0" w:type="auto"/>
        </w:tcPr>
        <w:p w14:paraId="749BFAD1" w14:textId="4AEA6FE5" w:rsidR="00E546A9" w:rsidRPr="00AA1866" w:rsidRDefault="00E546A9" w:rsidP="00FB36D3">
          <w:pPr>
            <w:pStyle w:val="Name"/>
            <w:tabs>
              <w:tab w:val="left" w:pos="855"/>
              <w:tab w:val="right" w:pos="10008"/>
            </w:tabs>
            <w:jc w:val="center"/>
          </w:pPr>
          <w:r>
            <w:rPr>
              <w:rStyle w:val="NameChar"/>
              <w:b/>
              <w:color w:val="000000" w:themeColor="text1"/>
            </w:rPr>
            <w:t>Niousha Jafari</w:t>
          </w:r>
        </w:p>
      </w:tc>
    </w:tr>
    <w:tr w:rsidR="00E546A9" w:rsidRPr="00733090" w14:paraId="218F3599" w14:textId="77777777" w:rsidTr="006A4F0D">
      <w:trPr>
        <w:trHeight w:val="106"/>
        <w:jc w:val="center"/>
      </w:trPr>
      <w:tc>
        <w:tcPr>
          <w:tcW w:w="0" w:type="auto"/>
        </w:tcPr>
        <w:p w14:paraId="4B694BD6" w14:textId="110E44DB" w:rsidR="00E546A9" w:rsidRPr="00733090" w:rsidRDefault="00E546A9" w:rsidP="00927D0D">
          <w:pPr>
            <w:pStyle w:val="ContactInfo"/>
            <w:jc w:val="center"/>
            <w:rPr>
              <w:rFonts w:asciiTheme="majorHAnsi" w:hAnsiTheme="majorHAnsi"/>
              <w:sz w:val="22"/>
            </w:rPr>
          </w:pPr>
          <w:r w:rsidRPr="00733090">
            <w:rPr>
              <w:rFonts w:asciiTheme="majorHAnsi" w:hAnsiTheme="majorHAnsi"/>
              <w:sz w:val="22"/>
            </w:rPr>
            <w:t xml:space="preserve"> </w:t>
          </w:r>
          <w:r>
            <w:rPr>
              <w:rFonts w:asciiTheme="majorHAnsi" w:hAnsiTheme="majorHAnsi"/>
              <w:sz w:val="22"/>
            </w:rPr>
            <w:t>814.422.5705</w:t>
          </w:r>
          <w:r w:rsidRPr="00733090">
            <w:rPr>
              <w:rFonts w:asciiTheme="majorHAnsi" w:hAnsiTheme="majorHAnsi"/>
              <w:sz w:val="22"/>
            </w:rPr>
            <w:t xml:space="preserve"> | </w:t>
          </w:r>
          <w:hyperlink r:id="rId1" w:history="1">
            <w:r w:rsidRPr="008D43B1">
              <w:rPr>
                <w:rStyle w:val="Hyperlink"/>
                <w:rFonts w:asciiTheme="majorHAnsi" w:hAnsiTheme="majorHAnsi"/>
              </w:rPr>
              <w:t>nioushajafari@gmail.com</w:t>
            </w:r>
          </w:hyperlink>
          <w:r>
            <w:rPr>
              <w:rFonts w:asciiTheme="majorHAnsi" w:hAnsiTheme="majorHAnsi"/>
              <w:sz w:val="22"/>
            </w:rPr>
            <w:t xml:space="preserve"> | nioushajafari.github.io</w:t>
          </w:r>
        </w:p>
      </w:tc>
    </w:tr>
  </w:tbl>
  <w:p w14:paraId="0E07F4CB" w14:textId="494079A6" w:rsidR="00E546A9" w:rsidRPr="00733090" w:rsidRDefault="00E546A9" w:rsidP="00C30FE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2BF4"/>
    <w:multiLevelType w:val="hybridMultilevel"/>
    <w:tmpl w:val="D59A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0A3619"/>
    <w:multiLevelType w:val="hybridMultilevel"/>
    <w:tmpl w:val="20605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848B1"/>
    <w:multiLevelType w:val="hybridMultilevel"/>
    <w:tmpl w:val="F4F2A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953508"/>
    <w:multiLevelType w:val="hybridMultilevel"/>
    <w:tmpl w:val="8190D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E22B28"/>
    <w:multiLevelType w:val="hybridMultilevel"/>
    <w:tmpl w:val="D1F0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62B73"/>
    <w:multiLevelType w:val="hybridMultilevel"/>
    <w:tmpl w:val="0728C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C213E1"/>
    <w:multiLevelType w:val="hybridMultilevel"/>
    <w:tmpl w:val="9BC4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5FF6"/>
    <w:multiLevelType w:val="hybridMultilevel"/>
    <w:tmpl w:val="67B05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46F5A"/>
    <w:multiLevelType w:val="hybridMultilevel"/>
    <w:tmpl w:val="65DAE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6343D"/>
    <w:multiLevelType w:val="hybridMultilevel"/>
    <w:tmpl w:val="971A52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92757E"/>
    <w:multiLevelType w:val="hybridMultilevel"/>
    <w:tmpl w:val="EA74EE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0417529"/>
    <w:multiLevelType w:val="hybridMultilevel"/>
    <w:tmpl w:val="EF2E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A7CDE"/>
    <w:multiLevelType w:val="hybridMultilevel"/>
    <w:tmpl w:val="2EE6B1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BF30D5E"/>
    <w:multiLevelType w:val="hybridMultilevel"/>
    <w:tmpl w:val="0FCE9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F58EF"/>
    <w:multiLevelType w:val="hybridMultilevel"/>
    <w:tmpl w:val="42868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45C9F"/>
    <w:multiLevelType w:val="hybridMultilevel"/>
    <w:tmpl w:val="2A88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1"/>
  </w:num>
  <w:num w:numId="5">
    <w:abstractNumId w:val="18"/>
  </w:num>
  <w:num w:numId="6">
    <w:abstractNumId w:val="11"/>
  </w:num>
  <w:num w:numId="7">
    <w:abstractNumId w:val="18"/>
  </w:num>
  <w:num w:numId="8">
    <w:abstractNumId w:val="12"/>
  </w:num>
  <w:num w:numId="9">
    <w:abstractNumId w:val="15"/>
  </w:num>
  <w:num w:numId="10">
    <w:abstractNumId w:val="10"/>
  </w:num>
  <w:num w:numId="11">
    <w:abstractNumId w:val="9"/>
  </w:num>
  <w:num w:numId="12">
    <w:abstractNumId w:val="19"/>
  </w:num>
  <w:num w:numId="13">
    <w:abstractNumId w:val="5"/>
  </w:num>
  <w:num w:numId="14">
    <w:abstractNumId w:val="17"/>
  </w:num>
  <w:num w:numId="15">
    <w:abstractNumId w:val="13"/>
  </w:num>
  <w:num w:numId="16">
    <w:abstractNumId w:val="4"/>
  </w:num>
  <w:num w:numId="17">
    <w:abstractNumId w:val="20"/>
  </w:num>
  <w:num w:numId="18">
    <w:abstractNumId w:val="8"/>
  </w:num>
  <w:num w:numId="19">
    <w:abstractNumId w:val="1"/>
  </w:num>
  <w:num w:numId="20">
    <w:abstractNumId w:val="6"/>
  </w:num>
  <w:num w:numId="21">
    <w:abstractNumId w:val="2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D"/>
    <w:rsid w:val="000048D4"/>
    <w:rsid w:val="0000596B"/>
    <w:rsid w:val="00010277"/>
    <w:rsid w:val="00012644"/>
    <w:rsid w:val="00015061"/>
    <w:rsid w:val="000152DE"/>
    <w:rsid w:val="000167B9"/>
    <w:rsid w:val="00017077"/>
    <w:rsid w:val="00021A67"/>
    <w:rsid w:val="0002637D"/>
    <w:rsid w:val="00032729"/>
    <w:rsid w:val="00042497"/>
    <w:rsid w:val="00042E4A"/>
    <w:rsid w:val="00045326"/>
    <w:rsid w:val="0004733E"/>
    <w:rsid w:val="00051703"/>
    <w:rsid w:val="00052A40"/>
    <w:rsid w:val="00053597"/>
    <w:rsid w:val="00053F1B"/>
    <w:rsid w:val="00055134"/>
    <w:rsid w:val="00055616"/>
    <w:rsid w:val="000560C1"/>
    <w:rsid w:val="00057A75"/>
    <w:rsid w:val="0006047A"/>
    <w:rsid w:val="00062D30"/>
    <w:rsid w:val="00063115"/>
    <w:rsid w:val="00064FD3"/>
    <w:rsid w:val="0007095C"/>
    <w:rsid w:val="00070DBB"/>
    <w:rsid w:val="00071920"/>
    <w:rsid w:val="000731E6"/>
    <w:rsid w:val="000742B5"/>
    <w:rsid w:val="00074B35"/>
    <w:rsid w:val="00075F3E"/>
    <w:rsid w:val="00080352"/>
    <w:rsid w:val="000813EE"/>
    <w:rsid w:val="00081580"/>
    <w:rsid w:val="00082900"/>
    <w:rsid w:val="00083003"/>
    <w:rsid w:val="00086A6F"/>
    <w:rsid w:val="00091746"/>
    <w:rsid w:val="00093C68"/>
    <w:rsid w:val="00095161"/>
    <w:rsid w:val="00095C96"/>
    <w:rsid w:val="000973D2"/>
    <w:rsid w:val="000A0BD0"/>
    <w:rsid w:val="000A24A4"/>
    <w:rsid w:val="000A5538"/>
    <w:rsid w:val="000A6A6F"/>
    <w:rsid w:val="000B0341"/>
    <w:rsid w:val="000B3F42"/>
    <w:rsid w:val="000B761D"/>
    <w:rsid w:val="000C0B3D"/>
    <w:rsid w:val="000C0B62"/>
    <w:rsid w:val="000C1358"/>
    <w:rsid w:val="000C17E3"/>
    <w:rsid w:val="000D1559"/>
    <w:rsid w:val="000D1589"/>
    <w:rsid w:val="000D23A2"/>
    <w:rsid w:val="000D36DA"/>
    <w:rsid w:val="000D677A"/>
    <w:rsid w:val="000D7738"/>
    <w:rsid w:val="000E0F7A"/>
    <w:rsid w:val="000E16BD"/>
    <w:rsid w:val="000E2CEE"/>
    <w:rsid w:val="000E5866"/>
    <w:rsid w:val="000E63F7"/>
    <w:rsid w:val="000E675C"/>
    <w:rsid w:val="000E75DF"/>
    <w:rsid w:val="000F13DC"/>
    <w:rsid w:val="000F24B4"/>
    <w:rsid w:val="000F3639"/>
    <w:rsid w:val="000F4408"/>
    <w:rsid w:val="000F5197"/>
    <w:rsid w:val="000F750D"/>
    <w:rsid w:val="001014BE"/>
    <w:rsid w:val="0010175E"/>
    <w:rsid w:val="00106E33"/>
    <w:rsid w:val="00110180"/>
    <w:rsid w:val="0011087A"/>
    <w:rsid w:val="001133FA"/>
    <w:rsid w:val="0011364B"/>
    <w:rsid w:val="001139CD"/>
    <w:rsid w:val="00113B63"/>
    <w:rsid w:val="00114DE0"/>
    <w:rsid w:val="001152F3"/>
    <w:rsid w:val="00115C46"/>
    <w:rsid w:val="00116C9F"/>
    <w:rsid w:val="001208DE"/>
    <w:rsid w:val="001214CC"/>
    <w:rsid w:val="00124902"/>
    <w:rsid w:val="00124B01"/>
    <w:rsid w:val="00125068"/>
    <w:rsid w:val="0012532C"/>
    <w:rsid w:val="00125BA7"/>
    <w:rsid w:val="00126365"/>
    <w:rsid w:val="00127F6B"/>
    <w:rsid w:val="0013078A"/>
    <w:rsid w:val="001311D3"/>
    <w:rsid w:val="001424D9"/>
    <w:rsid w:val="0014263D"/>
    <w:rsid w:val="00144A2B"/>
    <w:rsid w:val="0014575F"/>
    <w:rsid w:val="00146DE3"/>
    <w:rsid w:val="001548B5"/>
    <w:rsid w:val="001552E1"/>
    <w:rsid w:val="00157806"/>
    <w:rsid w:val="00157D3F"/>
    <w:rsid w:val="00162ACA"/>
    <w:rsid w:val="001635B2"/>
    <w:rsid w:val="001666E0"/>
    <w:rsid w:val="00171AF0"/>
    <w:rsid w:val="001723A6"/>
    <w:rsid w:val="0017505D"/>
    <w:rsid w:val="00175070"/>
    <w:rsid w:val="00175D73"/>
    <w:rsid w:val="001851A9"/>
    <w:rsid w:val="00190FFB"/>
    <w:rsid w:val="001910BA"/>
    <w:rsid w:val="0019522D"/>
    <w:rsid w:val="001A2942"/>
    <w:rsid w:val="001A2B32"/>
    <w:rsid w:val="001B34D9"/>
    <w:rsid w:val="001B438E"/>
    <w:rsid w:val="001B5EE2"/>
    <w:rsid w:val="001B7376"/>
    <w:rsid w:val="001C0DA8"/>
    <w:rsid w:val="001C3A34"/>
    <w:rsid w:val="001C537B"/>
    <w:rsid w:val="001C5594"/>
    <w:rsid w:val="001C7E08"/>
    <w:rsid w:val="001D294F"/>
    <w:rsid w:val="001D3870"/>
    <w:rsid w:val="001D39D1"/>
    <w:rsid w:val="001D3A23"/>
    <w:rsid w:val="001D4C70"/>
    <w:rsid w:val="001D59ED"/>
    <w:rsid w:val="001D6775"/>
    <w:rsid w:val="001D71C2"/>
    <w:rsid w:val="001D77FF"/>
    <w:rsid w:val="001E17B9"/>
    <w:rsid w:val="001E2336"/>
    <w:rsid w:val="001E3B0D"/>
    <w:rsid w:val="001E3FE0"/>
    <w:rsid w:val="001F244F"/>
    <w:rsid w:val="001F538C"/>
    <w:rsid w:val="001F54D5"/>
    <w:rsid w:val="001F74D8"/>
    <w:rsid w:val="00200ED4"/>
    <w:rsid w:val="00201F85"/>
    <w:rsid w:val="00203C18"/>
    <w:rsid w:val="002115DB"/>
    <w:rsid w:val="00213A7A"/>
    <w:rsid w:val="00214101"/>
    <w:rsid w:val="00214DDF"/>
    <w:rsid w:val="00216F06"/>
    <w:rsid w:val="00217A41"/>
    <w:rsid w:val="002206B4"/>
    <w:rsid w:val="002266EF"/>
    <w:rsid w:val="00234CD3"/>
    <w:rsid w:val="00237CB7"/>
    <w:rsid w:val="00244B8A"/>
    <w:rsid w:val="002459B6"/>
    <w:rsid w:val="0024607D"/>
    <w:rsid w:val="002468FD"/>
    <w:rsid w:val="00247DBC"/>
    <w:rsid w:val="002515AF"/>
    <w:rsid w:val="002524B2"/>
    <w:rsid w:val="002529A2"/>
    <w:rsid w:val="00253E46"/>
    <w:rsid w:val="0025590B"/>
    <w:rsid w:val="002627EC"/>
    <w:rsid w:val="00262FC9"/>
    <w:rsid w:val="00263ED5"/>
    <w:rsid w:val="00267D7B"/>
    <w:rsid w:val="00267E2D"/>
    <w:rsid w:val="0027100E"/>
    <w:rsid w:val="00271E0A"/>
    <w:rsid w:val="00272827"/>
    <w:rsid w:val="00274488"/>
    <w:rsid w:val="002763CA"/>
    <w:rsid w:val="0027778E"/>
    <w:rsid w:val="00277B77"/>
    <w:rsid w:val="00277BAB"/>
    <w:rsid w:val="00277BAE"/>
    <w:rsid w:val="002803AF"/>
    <w:rsid w:val="0028107D"/>
    <w:rsid w:val="002818EF"/>
    <w:rsid w:val="00281B80"/>
    <w:rsid w:val="00281C07"/>
    <w:rsid w:val="00282B32"/>
    <w:rsid w:val="00283991"/>
    <w:rsid w:val="00284A77"/>
    <w:rsid w:val="00284B96"/>
    <w:rsid w:val="00290D60"/>
    <w:rsid w:val="00291079"/>
    <w:rsid w:val="00291C66"/>
    <w:rsid w:val="00292D3D"/>
    <w:rsid w:val="00292D7E"/>
    <w:rsid w:val="002959E4"/>
    <w:rsid w:val="002A0C31"/>
    <w:rsid w:val="002A105B"/>
    <w:rsid w:val="002A228D"/>
    <w:rsid w:val="002A2F04"/>
    <w:rsid w:val="002A5991"/>
    <w:rsid w:val="002A5A8E"/>
    <w:rsid w:val="002A5CFC"/>
    <w:rsid w:val="002A6052"/>
    <w:rsid w:val="002A741D"/>
    <w:rsid w:val="002B0387"/>
    <w:rsid w:val="002B0E9A"/>
    <w:rsid w:val="002B1CCB"/>
    <w:rsid w:val="002B2430"/>
    <w:rsid w:val="002B3640"/>
    <w:rsid w:val="002B64EC"/>
    <w:rsid w:val="002C0509"/>
    <w:rsid w:val="002C48C3"/>
    <w:rsid w:val="002C52CE"/>
    <w:rsid w:val="002D0A34"/>
    <w:rsid w:val="002D1837"/>
    <w:rsid w:val="002D1A71"/>
    <w:rsid w:val="002D3672"/>
    <w:rsid w:val="002D47D6"/>
    <w:rsid w:val="002E051A"/>
    <w:rsid w:val="002E149A"/>
    <w:rsid w:val="002E1643"/>
    <w:rsid w:val="002E6767"/>
    <w:rsid w:val="002E73CC"/>
    <w:rsid w:val="002F139B"/>
    <w:rsid w:val="002F2353"/>
    <w:rsid w:val="002F2623"/>
    <w:rsid w:val="002F2648"/>
    <w:rsid w:val="002F2943"/>
    <w:rsid w:val="002F32A6"/>
    <w:rsid w:val="002F797C"/>
    <w:rsid w:val="00300278"/>
    <w:rsid w:val="003006C2"/>
    <w:rsid w:val="0030180F"/>
    <w:rsid w:val="00305460"/>
    <w:rsid w:val="00310DB5"/>
    <w:rsid w:val="003118D7"/>
    <w:rsid w:val="0031194D"/>
    <w:rsid w:val="003132EF"/>
    <w:rsid w:val="00316536"/>
    <w:rsid w:val="003179C1"/>
    <w:rsid w:val="00320170"/>
    <w:rsid w:val="00322E26"/>
    <w:rsid w:val="0032654D"/>
    <w:rsid w:val="00330D6D"/>
    <w:rsid w:val="003324E0"/>
    <w:rsid w:val="003327F7"/>
    <w:rsid w:val="003335C0"/>
    <w:rsid w:val="003360B1"/>
    <w:rsid w:val="0033695D"/>
    <w:rsid w:val="0033724C"/>
    <w:rsid w:val="0033730C"/>
    <w:rsid w:val="00337EEE"/>
    <w:rsid w:val="0034049F"/>
    <w:rsid w:val="003410C6"/>
    <w:rsid w:val="00341CC5"/>
    <w:rsid w:val="003441FF"/>
    <w:rsid w:val="003446E6"/>
    <w:rsid w:val="0034705A"/>
    <w:rsid w:val="00350738"/>
    <w:rsid w:val="00353AA8"/>
    <w:rsid w:val="00366DBF"/>
    <w:rsid w:val="00367464"/>
    <w:rsid w:val="00370893"/>
    <w:rsid w:val="0037128B"/>
    <w:rsid w:val="0037249F"/>
    <w:rsid w:val="00374C15"/>
    <w:rsid w:val="003768F2"/>
    <w:rsid w:val="00377AB9"/>
    <w:rsid w:val="0038099A"/>
    <w:rsid w:val="00381A11"/>
    <w:rsid w:val="00384302"/>
    <w:rsid w:val="003848C0"/>
    <w:rsid w:val="00384A92"/>
    <w:rsid w:val="003857D0"/>
    <w:rsid w:val="00385F20"/>
    <w:rsid w:val="00386841"/>
    <w:rsid w:val="00386E03"/>
    <w:rsid w:val="003913CE"/>
    <w:rsid w:val="0039336E"/>
    <w:rsid w:val="003961D7"/>
    <w:rsid w:val="0039799D"/>
    <w:rsid w:val="003A0504"/>
    <w:rsid w:val="003A25CB"/>
    <w:rsid w:val="003A35BC"/>
    <w:rsid w:val="003A56B5"/>
    <w:rsid w:val="003A7235"/>
    <w:rsid w:val="003B101F"/>
    <w:rsid w:val="003C0A44"/>
    <w:rsid w:val="003C43AE"/>
    <w:rsid w:val="003C7FAE"/>
    <w:rsid w:val="003D2120"/>
    <w:rsid w:val="003D23EE"/>
    <w:rsid w:val="003D242F"/>
    <w:rsid w:val="003D51A2"/>
    <w:rsid w:val="003D5473"/>
    <w:rsid w:val="003D605C"/>
    <w:rsid w:val="003D7004"/>
    <w:rsid w:val="003D7D17"/>
    <w:rsid w:val="003E0845"/>
    <w:rsid w:val="003E2F12"/>
    <w:rsid w:val="003E41B4"/>
    <w:rsid w:val="003E50A3"/>
    <w:rsid w:val="003E626D"/>
    <w:rsid w:val="003E674C"/>
    <w:rsid w:val="003E7580"/>
    <w:rsid w:val="003F2871"/>
    <w:rsid w:val="003F3CE9"/>
    <w:rsid w:val="003F51EC"/>
    <w:rsid w:val="003F7CDE"/>
    <w:rsid w:val="00401CF8"/>
    <w:rsid w:val="0040207D"/>
    <w:rsid w:val="004042ED"/>
    <w:rsid w:val="00410108"/>
    <w:rsid w:val="0041223E"/>
    <w:rsid w:val="00412EFF"/>
    <w:rsid w:val="00413925"/>
    <w:rsid w:val="0041552D"/>
    <w:rsid w:val="0041696D"/>
    <w:rsid w:val="00417E79"/>
    <w:rsid w:val="004203A7"/>
    <w:rsid w:val="00420F5B"/>
    <w:rsid w:val="004223DB"/>
    <w:rsid w:val="00422920"/>
    <w:rsid w:val="004237B7"/>
    <w:rsid w:val="00425D17"/>
    <w:rsid w:val="004277D6"/>
    <w:rsid w:val="00427D08"/>
    <w:rsid w:val="004304AC"/>
    <w:rsid w:val="004326E0"/>
    <w:rsid w:val="00440C96"/>
    <w:rsid w:val="004421A8"/>
    <w:rsid w:val="00443B79"/>
    <w:rsid w:val="0044551D"/>
    <w:rsid w:val="00445A5D"/>
    <w:rsid w:val="00445AB1"/>
    <w:rsid w:val="00446AC8"/>
    <w:rsid w:val="00450B8F"/>
    <w:rsid w:val="00451225"/>
    <w:rsid w:val="00453DD5"/>
    <w:rsid w:val="00454382"/>
    <w:rsid w:val="004552C1"/>
    <w:rsid w:val="00456BC5"/>
    <w:rsid w:val="00456D8F"/>
    <w:rsid w:val="00462441"/>
    <w:rsid w:val="004629E6"/>
    <w:rsid w:val="00462A48"/>
    <w:rsid w:val="00463C1B"/>
    <w:rsid w:val="00463F11"/>
    <w:rsid w:val="00465CF1"/>
    <w:rsid w:val="00467156"/>
    <w:rsid w:val="00467D37"/>
    <w:rsid w:val="004709A8"/>
    <w:rsid w:val="004742CF"/>
    <w:rsid w:val="00477AD0"/>
    <w:rsid w:val="00481D36"/>
    <w:rsid w:val="00482328"/>
    <w:rsid w:val="00482A87"/>
    <w:rsid w:val="00483099"/>
    <w:rsid w:val="00484336"/>
    <w:rsid w:val="004901C9"/>
    <w:rsid w:val="00494F8A"/>
    <w:rsid w:val="0049795C"/>
    <w:rsid w:val="004A1E4F"/>
    <w:rsid w:val="004A20D3"/>
    <w:rsid w:val="004A4FA7"/>
    <w:rsid w:val="004A5134"/>
    <w:rsid w:val="004A6220"/>
    <w:rsid w:val="004B5950"/>
    <w:rsid w:val="004B69A8"/>
    <w:rsid w:val="004C0464"/>
    <w:rsid w:val="004C1AF6"/>
    <w:rsid w:val="004C4295"/>
    <w:rsid w:val="004D1939"/>
    <w:rsid w:val="004D3A64"/>
    <w:rsid w:val="004E1D85"/>
    <w:rsid w:val="004E46FA"/>
    <w:rsid w:val="004E4CFD"/>
    <w:rsid w:val="004E526F"/>
    <w:rsid w:val="004E5916"/>
    <w:rsid w:val="004E659C"/>
    <w:rsid w:val="004E7744"/>
    <w:rsid w:val="004F25F5"/>
    <w:rsid w:val="004F2B91"/>
    <w:rsid w:val="004F3675"/>
    <w:rsid w:val="004F5784"/>
    <w:rsid w:val="004F7E87"/>
    <w:rsid w:val="005014EB"/>
    <w:rsid w:val="0050390E"/>
    <w:rsid w:val="00503DC2"/>
    <w:rsid w:val="00505793"/>
    <w:rsid w:val="0051190E"/>
    <w:rsid w:val="0051426D"/>
    <w:rsid w:val="00514905"/>
    <w:rsid w:val="0051631C"/>
    <w:rsid w:val="005253F2"/>
    <w:rsid w:val="0053036D"/>
    <w:rsid w:val="005311A0"/>
    <w:rsid w:val="00531638"/>
    <w:rsid w:val="00535283"/>
    <w:rsid w:val="00535F85"/>
    <w:rsid w:val="0054058B"/>
    <w:rsid w:val="00540688"/>
    <w:rsid w:val="005409D2"/>
    <w:rsid w:val="00543E85"/>
    <w:rsid w:val="00546F28"/>
    <w:rsid w:val="005477A6"/>
    <w:rsid w:val="00547EC9"/>
    <w:rsid w:val="0055668F"/>
    <w:rsid w:val="00556937"/>
    <w:rsid w:val="00557B4E"/>
    <w:rsid w:val="00560C23"/>
    <w:rsid w:val="00561B72"/>
    <w:rsid w:val="00562B56"/>
    <w:rsid w:val="00563C22"/>
    <w:rsid w:val="005653CE"/>
    <w:rsid w:val="00566114"/>
    <w:rsid w:val="0056611B"/>
    <w:rsid w:val="00567445"/>
    <w:rsid w:val="0057632A"/>
    <w:rsid w:val="00585D37"/>
    <w:rsid w:val="00587091"/>
    <w:rsid w:val="005901A3"/>
    <w:rsid w:val="00591E3E"/>
    <w:rsid w:val="005956DD"/>
    <w:rsid w:val="00596263"/>
    <w:rsid w:val="00596F7F"/>
    <w:rsid w:val="005A56FB"/>
    <w:rsid w:val="005A5C69"/>
    <w:rsid w:val="005B050E"/>
    <w:rsid w:val="005B18A6"/>
    <w:rsid w:val="005B253D"/>
    <w:rsid w:val="005B4F80"/>
    <w:rsid w:val="005C23F7"/>
    <w:rsid w:val="005C54AC"/>
    <w:rsid w:val="005C56A6"/>
    <w:rsid w:val="005C5B66"/>
    <w:rsid w:val="005D0805"/>
    <w:rsid w:val="005D40D6"/>
    <w:rsid w:val="005D476F"/>
    <w:rsid w:val="005D6268"/>
    <w:rsid w:val="005E11EA"/>
    <w:rsid w:val="005E2B71"/>
    <w:rsid w:val="005E41D7"/>
    <w:rsid w:val="005E5E1F"/>
    <w:rsid w:val="005F2EEA"/>
    <w:rsid w:val="005F2FA4"/>
    <w:rsid w:val="005F2FF7"/>
    <w:rsid w:val="005F6660"/>
    <w:rsid w:val="005F7D45"/>
    <w:rsid w:val="006020D0"/>
    <w:rsid w:val="00603923"/>
    <w:rsid w:val="00605739"/>
    <w:rsid w:val="00606392"/>
    <w:rsid w:val="006115F9"/>
    <w:rsid w:val="00615C50"/>
    <w:rsid w:val="006168B6"/>
    <w:rsid w:val="00621329"/>
    <w:rsid w:val="00621E61"/>
    <w:rsid w:val="00625DFB"/>
    <w:rsid w:val="00630B99"/>
    <w:rsid w:val="0063265A"/>
    <w:rsid w:val="00633A1B"/>
    <w:rsid w:val="00634BE7"/>
    <w:rsid w:val="0063769F"/>
    <w:rsid w:val="006378F9"/>
    <w:rsid w:val="006473CC"/>
    <w:rsid w:val="00650801"/>
    <w:rsid w:val="006553A0"/>
    <w:rsid w:val="0065616B"/>
    <w:rsid w:val="00662F56"/>
    <w:rsid w:val="00665916"/>
    <w:rsid w:val="00665D4D"/>
    <w:rsid w:val="0066753B"/>
    <w:rsid w:val="006675A1"/>
    <w:rsid w:val="00670E55"/>
    <w:rsid w:val="00670E92"/>
    <w:rsid w:val="00672CFA"/>
    <w:rsid w:val="0067487F"/>
    <w:rsid w:val="00681156"/>
    <w:rsid w:val="0068155B"/>
    <w:rsid w:val="006815B0"/>
    <w:rsid w:val="00681956"/>
    <w:rsid w:val="00685A6E"/>
    <w:rsid w:val="0068639F"/>
    <w:rsid w:val="0068676D"/>
    <w:rsid w:val="00686C0F"/>
    <w:rsid w:val="006870BF"/>
    <w:rsid w:val="0069293D"/>
    <w:rsid w:val="00692AA5"/>
    <w:rsid w:val="00694C06"/>
    <w:rsid w:val="00696E32"/>
    <w:rsid w:val="006A47A7"/>
    <w:rsid w:val="006A4D7A"/>
    <w:rsid w:val="006A4F0D"/>
    <w:rsid w:val="006B3E54"/>
    <w:rsid w:val="006B4A2B"/>
    <w:rsid w:val="006B79D0"/>
    <w:rsid w:val="006C10A0"/>
    <w:rsid w:val="006C12C3"/>
    <w:rsid w:val="006C154D"/>
    <w:rsid w:val="006C20FA"/>
    <w:rsid w:val="006C2B51"/>
    <w:rsid w:val="006C6DB8"/>
    <w:rsid w:val="006D0B12"/>
    <w:rsid w:val="006D0EAF"/>
    <w:rsid w:val="006D49AF"/>
    <w:rsid w:val="006D5F1D"/>
    <w:rsid w:val="006E0324"/>
    <w:rsid w:val="006E07B9"/>
    <w:rsid w:val="006E2E84"/>
    <w:rsid w:val="006E6B1B"/>
    <w:rsid w:val="006E6C3C"/>
    <w:rsid w:val="006E6D5A"/>
    <w:rsid w:val="006E748C"/>
    <w:rsid w:val="006E7977"/>
    <w:rsid w:val="006E7EAC"/>
    <w:rsid w:val="006F4029"/>
    <w:rsid w:val="006F5000"/>
    <w:rsid w:val="00700818"/>
    <w:rsid w:val="007013AE"/>
    <w:rsid w:val="0070141B"/>
    <w:rsid w:val="007014DE"/>
    <w:rsid w:val="00702853"/>
    <w:rsid w:val="00702E1F"/>
    <w:rsid w:val="00703A9D"/>
    <w:rsid w:val="00703CDA"/>
    <w:rsid w:val="0071008F"/>
    <w:rsid w:val="007117AC"/>
    <w:rsid w:val="00711B75"/>
    <w:rsid w:val="007151A9"/>
    <w:rsid w:val="00715F85"/>
    <w:rsid w:val="00716827"/>
    <w:rsid w:val="0071780A"/>
    <w:rsid w:val="0072169E"/>
    <w:rsid w:val="007246B4"/>
    <w:rsid w:val="007256A4"/>
    <w:rsid w:val="00727506"/>
    <w:rsid w:val="00727CC8"/>
    <w:rsid w:val="00730BCF"/>
    <w:rsid w:val="00730EFE"/>
    <w:rsid w:val="00733090"/>
    <w:rsid w:val="0073401A"/>
    <w:rsid w:val="007361D4"/>
    <w:rsid w:val="0073660F"/>
    <w:rsid w:val="007376C8"/>
    <w:rsid w:val="00740E46"/>
    <w:rsid w:val="00743A3F"/>
    <w:rsid w:val="00744A05"/>
    <w:rsid w:val="0074571A"/>
    <w:rsid w:val="0074672A"/>
    <w:rsid w:val="00746B0E"/>
    <w:rsid w:val="00747C15"/>
    <w:rsid w:val="00752FDA"/>
    <w:rsid w:val="00753E48"/>
    <w:rsid w:val="00755402"/>
    <w:rsid w:val="0076514E"/>
    <w:rsid w:val="007651BA"/>
    <w:rsid w:val="00767F19"/>
    <w:rsid w:val="007714A1"/>
    <w:rsid w:val="0077473A"/>
    <w:rsid w:val="0077475D"/>
    <w:rsid w:val="00775DEA"/>
    <w:rsid w:val="00781AB2"/>
    <w:rsid w:val="00781ADB"/>
    <w:rsid w:val="00782588"/>
    <w:rsid w:val="00783639"/>
    <w:rsid w:val="00785E5B"/>
    <w:rsid w:val="00790329"/>
    <w:rsid w:val="00791E12"/>
    <w:rsid w:val="00791E60"/>
    <w:rsid w:val="00791EBD"/>
    <w:rsid w:val="00793F04"/>
    <w:rsid w:val="007943BA"/>
    <w:rsid w:val="007948C2"/>
    <w:rsid w:val="00794F91"/>
    <w:rsid w:val="0079631A"/>
    <w:rsid w:val="007967AB"/>
    <w:rsid w:val="00797FAA"/>
    <w:rsid w:val="007A1B11"/>
    <w:rsid w:val="007A3009"/>
    <w:rsid w:val="007A68AA"/>
    <w:rsid w:val="007A7585"/>
    <w:rsid w:val="007B09D4"/>
    <w:rsid w:val="007B1714"/>
    <w:rsid w:val="007B1941"/>
    <w:rsid w:val="007B4114"/>
    <w:rsid w:val="007B554A"/>
    <w:rsid w:val="007B67F0"/>
    <w:rsid w:val="007C1D37"/>
    <w:rsid w:val="007C2DA1"/>
    <w:rsid w:val="007C5B23"/>
    <w:rsid w:val="007C7787"/>
    <w:rsid w:val="007C7960"/>
    <w:rsid w:val="007D1FB6"/>
    <w:rsid w:val="007D385B"/>
    <w:rsid w:val="007D6BEA"/>
    <w:rsid w:val="007E06F9"/>
    <w:rsid w:val="007E1BF6"/>
    <w:rsid w:val="007E2AA4"/>
    <w:rsid w:val="007E3905"/>
    <w:rsid w:val="007E3C11"/>
    <w:rsid w:val="007E3FB3"/>
    <w:rsid w:val="007E419C"/>
    <w:rsid w:val="007E50F3"/>
    <w:rsid w:val="007F017B"/>
    <w:rsid w:val="007F1074"/>
    <w:rsid w:val="007F10AD"/>
    <w:rsid w:val="007F4C43"/>
    <w:rsid w:val="007F50E7"/>
    <w:rsid w:val="007F567F"/>
    <w:rsid w:val="007F5705"/>
    <w:rsid w:val="007F67EB"/>
    <w:rsid w:val="007F7461"/>
    <w:rsid w:val="00800593"/>
    <w:rsid w:val="00802A27"/>
    <w:rsid w:val="008030E4"/>
    <w:rsid w:val="0080537C"/>
    <w:rsid w:val="00806927"/>
    <w:rsid w:val="008104F7"/>
    <w:rsid w:val="008121A7"/>
    <w:rsid w:val="0081746D"/>
    <w:rsid w:val="00820344"/>
    <w:rsid w:val="00821C95"/>
    <w:rsid w:val="00826873"/>
    <w:rsid w:val="0083045E"/>
    <w:rsid w:val="00831D7D"/>
    <w:rsid w:val="008323CF"/>
    <w:rsid w:val="00833CF8"/>
    <w:rsid w:val="00834ECF"/>
    <w:rsid w:val="00835DB7"/>
    <w:rsid w:val="0083613F"/>
    <w:rsid w:val="0083747D"/>
    <w:rsid w:val="008401EB"/>
    <w:rsid w:val="008413D4"/>
    <w:rsid w:val="008440CB"/>
    <w:rsid w:val="00844908"/>
    <w:rsid w:val="008458B5"/>
    <w:rsid w:val="00846A09"/>
    <w:rsid w:val="00847B48"/>
    <w:rsid w:val="0085240F"/>
    <w:rsid w:val="008547CD"/>
    <w:rsid w:val="00854A55"/>
    <w:rsid w:val="008565E8"/>
    <w:rsid w:val="00860405"/>
    <w:rsid w:val="00860A78"/>
    <w:rsid w:val="00863DAC"/>
    <w:rsid w:val="008651E2"/>
    <w:rsid w:val="00871548"/>
    <w:rsid w:val="00875311"/>
    <w:rsid w:val="0087551B"/>
    <w:rsid w:val="008759C7"/>
    <w:rsid w:val="00876384"/>
    <w:rsid w:val="008778B9"/>
    <w:rsid w:val="008807FD"/>
    <w:rsid w:val="00890D6F"/>
    <w:rsid w:val="00891482"/>
    <w:rsid w:val="00892001"/>
    <w:rsid w:val="0089363F"/>
    <w:rsid w:val="008A4FE6"/>
    <w:rsid w:val="008A52DD"/>
    <w:rsid w:val="008A5D59"/>
    <w:rsid w:val="008B0920"/>
    <w:rsid w:val="008B0DE1"/>
    <w:rsid w:val="008B14C3"/>
    <w:rsid w:val="008B2913"/>
    <w:rsid w:val="008B74FC"/>
    <w:rsid w:val="008B7899"/>
    <w:rsid w:val="008B7CF6"/>
    <w:rsid w:val="008C02B3"/>
    <w:rsid w:val="008C0E08"/>
    <w:rsid w:val="008C1EF4"/>
    <w:rsid w:val="008C4B9E"/>
    <w:rsid w:val="008C6FFF"/>
    <w:rsid w:val="008C724F"/>
    <w:rsid w:val="008C775E"/>
    <w:rsid w:val="008D02AC"/>
    <w:rsid w:val="008D3B1C"/>
    <w:rsid w:val="008D79D8"/>
    <w:rsid w:val="008D7CB3"/>
    <w:rsid w:val="008E0B45"/>
    <w:rsid w:val="008E1EF3"/>
    <w:rsid w:val="008E2B05"/>
    <w:rsid w:val="008E2ED3"/>
    <w:rsid w:val="008E389E"/>
    <w:rsid w:val="008E3FAC"/>
    <w:rsid w:val="008E62F0"/>
    <w:rsid w:val="008E6419"/>
    <w:rsid w:val="008F2246"/>
    <w:rsid w:val="008F2B79"/>
    <w:rsid w:val="008F30EF"/>
    <w:rsid w:val="008F35B8"/>
    <w:rsid w:val="008F733F"/>
    <w:rsid w:val="009018B1"/>
    <w:rsid w:val="0090450F"/>
    <w:rsid w:val="00911552"/>
    <w:rsid w:val="00912270"/>
    <w:rsid w:val="00913F13"/>
    <w:rsid w:val="00914658"/>
    <w:rsid w:val="009165A4"/>
    <w:rsid w:val="00916B13"/>
    <w:rsid w:val="00920E72"/>
    <w:rsid w:val="009230F7"/>
    <w:rsid w:val="00923BD9"/>
    <w:rsid w:val="009246D5"/>
    <w:rsid w:val="00924D3E"/>
    <w:rsid w:val="0092501D"/>
    <w:rsid w:val="00927D0D"/>
    <w:rsid w:val="00930F58"/>
    <w:rsid w:val="00932488"/>
    <w:rsid w:val="00932A1A"/>
    <w:rsid w:val="009346F7"/>
    <w:rsid w:val="00935FBA"/>
    <w:rsid w:val="009360AB"/>
    <w:rsid w:val="00936423"/>
    <w:rsid w:val="009377AF"/>
    <w:rsid w:val="00937E0A"/>
    <w:rsid w:val="00942405"/>
    <w:rsid w:val="00943C72"/>
    <w:rsid w:val="00944171"/>
    <w:rsid w:val="009451F0"/>
    <w:rsid w:val="00945530"/>
    <w:rsid w:val="00951E82"/>
    <w:rsid w:val="00952567"/>
    <w:rsid w:val="00952D13"/>
    <w:rsid w:val="00953CA3"/>
    <w:rsid w:val="009543D7"/>
    <w:rsid w:val="00957E0F"/>
    <w:rsid w:val="00961649"/>
    <w:rsid w:val="009637E4"/>
    <w:rsid w:val="00966C78"/>
    <w:rsid w:val="00966E66"/>
    <w:rsid w:val="00967AF7"/>
    <w:rsid w:val="009721A2"/>
    <w:rsid w:val="009738E4"/>
    <w:rsid w:val="00973999"/>
    <w:rsid w:val="00974C41"/>
    <w:rsid w:val="00977ED0"/>
    <w:rsid w:val="00981C88"/>
    <w:rsid w:val="00983F1F"/>
    <w:rsid w:val="00985E82"/>
    <w:rsid w:val="00990480"/>
    <w:rsid w:val="0099226C"/>
    <w:rsid w:val="00992867"/>
    <w:rsid w:val="0099345E"/>
    <w:rsid w:val="0099349B"/>
    <w:rsid w:val="0099579B"/>
    <w:rsid w:val="00997E15"/>
    <w:rsid w:val="009A00AB"/>
    <w:rsid w:val="009A0861"/>
    <w:rsid w:val="009A2AC8"/>
    <w:rsid w:val="009A3C1A"/>
    <w:rsid w:val="009B29BB"/>
    <w:rsid w:val="009B2A1F"/>
    <w:rsid w:val="009B46FB"/>
    <w:rsid w:val="009B4F9A"/>
    <w:rsid w:val="009C004F"/>
    <w:rsid w:val="009C0124"/>
    <w:rsid w:val="009C5EFA"/>
    <w:rsid w:val="009D04A8"/>
    <w:rsid w:val="009D370C"/>
    <w:rsid w:val="009D79BB"/>
    <w:rsid w:val="009E02DF"/>
    <w:rsid w:val="009E02F4"/>
    <w:rsid w:val="009E0D4C"/>
    <w:rsid w:val="009E3C3F"/>
    <w:rsid w:val="009E5065"/>
    <w:rsid w:val="009E5555"/>
    <w:rsid w:val="009E6001"/>
    <w:rsid w:val="009F4A7B"/>
    <w:rsid w:val="009F6A94"/>
    <w:rsid w:val="009F7148"/>
    <w:rsid w:val="00A029F8"/>
    <w:rsid w:val="00A02CB8"/>
    <w:rsid w:val="00A0385E"/>
    <w:rsid w:val="00A03901"/>
    <w:rsid w:val="00A05334"/>
    <w:rsid w:val="00A06803"/>
    <w:rsid w:val="00A07A8A"/>
    <w:rsid w:val="00A118D8"/>
    <w:rsid w:val="00A11C70"/>
    <w:rsid w:val="00A12A1F"/>
    <w:rsid w:val="00A137F5"/>
    <w:rsid w:val="00A146D5"/>
    <w:rsid w:val="00A14C1B"/>
    <w:rsid w:val="00A14D09"/>
    <w:rsid w:val="00A16CDD"/>
    <w:rsid w:val="00A2629C"/>
    <w:rsid w:val="00A27AFE"/>
    <w:rsid w:val="00A3068C"/>
    <w:rsid w:val="00A30711"/>
    <w:rsid w:val="00A3183E"/>
    <w:rsid w:val="00A34B50"/>
    <w:rsid w:val="00A356DD"/>
    <w:rsid w:val="00A4132B"/>
    <w:rsid w:val="00A4147D"/>
    <w:rsid w:val="00A4190C"/>
    <w:rsid w:val="00A42C32"/>
    <w:rsid w:val="00A45A36"/>
    <w:rsid w:val="00A47555"/>
    <w:rsid w:val="00A50EDA"/>
    <w:rsid w:val="00A564E0"/>
    <w:rsid w:val="00A63274"/>
    <w:rsid w:val="00A645C5"/>
    <w:rsid w:val="00A66F29"/>
    <w:rsid w:val="00A71702"/>
    <w:rsid w:val="00A73587"/>
    <w:rsid w:val="00A75543"/>
    <w:rsid w:val="00A75BFB"/>
    <w:rsid w:val="00A77443"/>
    <w:rsid w:val="00A90861"/>
    <w:rsid w:val="00A926EC"/>
    <w:rsid w:val="00A92D21"/>
    <w:rsid w:val="00A93282"/>
    <w:rsid w:val="00A96212"/>
    <w:rsid w:val="00AA0F52"/>
    <w:rsid w:val="00AA16E7"/>
    <w:rsid w:val="00AA1866"/>
    <w:rsid w:val="00AA264E"/>
    <w:rsid w:val="00AA2DBB"/>
    <w:rsid w:val="00AA36BA"/>
    <w:rsid w:val="00AA509A"/>
    <w:rsid w:val="00AB515C"/>
    <w:rsid w:val="00AC01FB"/>
    <w:rsid w:val="00AC190C"/>
    <w:rsid w:val="00AC5657"/>
    <w:rsid w:val="00AC6BF8"/>
    <w:rsid w:val="00AD0760"/>
    <w:rsid w:val="00AD0BEC"/>
    <w:rsid w:val="00AD1D3F"/>
    <w:rsid w:val="00AD3DC0"/>
    <w:rsid w:val="00AD5A5C"/>
    <w:rsid w:val="00AE2069"/>
    <w:rsid w:val="00AE309A"/>
    <w:rsid w:val="00AE4B57"/>
    <w:rsid w:val="00AE521E"/>
    <w:rsid w:val="00AF2BBE"/>
    <w:rsid w:val="00AF3813"/>
    <w:rsid w:val="00AF53C8"/>
    <w:rsid w:val="00AF5BFF"/>
    <w:rsid w:val="00AF6CBE"/>
    <w:rsid w:val="00B0282F"/>
    <w:rsid w:val="00B03CE7"/>
    <w:rsid w:val="00B068E8"/>
    <w:rsid w:val="00B12971"/>
    <w:rsid w:val="00B12D44"/>
    <w:rsid w:val="00B15027"/>
    <w:rsid w:val="00B20A66"/>
    <w:rsid w:val="00B21BBC"/>
    <w:rsid w:val="00B2369A"/>
    <w:rsid w:val="00B24193"/>
    <w:rsid w:val="00B24F7A"/>
    <w:rsid w:val="00B2524C"/>
    <w:rsid w:val="00B25C46"/>
    <w:rsid w:val="00B268EE"/>
    <w:rsid w:val="00B319EA"/>
    <w:rsid w:val="00B33486"/>
    <w:rsid w:val="00B37D3C"/>
    <w:rsid w:val="00B45ECF"/>
    <w:rsid w:val="00B53211"/>
    <w:rsid w:val="00B54686"/>
    <w:rsid w:val="00B62494"/>
    <w:rsid w:val="00B62DD6"/>
    <w:rsid w:val="00B655AE"/>
    <w:rsid w:val="00B671AC"/>
    <w:rsid w:val="00B71204"/>
    <w:rsid w:val="00B71FA0"/>
    <w:rsid w:val="00B7419B"/>
    <w:rsid w:val="00B746E5"/>
    <w:rsid w:val="00B749B2"/>
    <w:rsid w:val="00B77D2E"/>
    <w:rsid w:val="00B77F0D"/>
    <w:rsid w:val="00B80A6E"/>
    <w:rsid w:val="00B8251C"/>
    <w:rsid w:val="00B833CA"/>
    <w:rsid w:val="00B85B9F"/>
    <w:rsid w:val="00B868DC"/>
    <w:rsid w:val="00B87164"/>
    <w:rsid w:val="00B87C51"/>
    <w:rsid w:val="00B907E8"/>
    <w:rsid w:val="00B9148F"/>
    <w:rsid w:val="00B9220F"/>
    <w:rsid w:val="00B93259"/>
    <w:rsid w:val="00B93523"/>
    <w:rsid w:val="00B95746"/>
    <w:rsid w:val="00BA0A52"/>
    <w:rsid w:val="00BA107E"/>
    <w:rsid w:val="00BA1389"/>
    <w:rsid w:val="00BA1D6D"/>
    <w:rsid w:val="00BA2676"/>
    <w:rsid w:val="00BA2E35"/>
    <w:rsid w:val="00BA3D72"/>
    <w:rsid w:val="00BA78C7"/>
    <w:rsid w:val="00BA795B"/>
    <w:rsid w:val="00BB3DDB"/>
    <w:rsid w:val="00BB7A42"/>
    <w:rsid w:val="00BC0FF1"/>
    <w:rsid w:val="00BC1763"/>
    <w:rsid w:val="00BC5448"/>
    <w:rsid w:val="00BC608E"/>
    <w:rsid w:val="00BD045A"/>
    <w:rsid w:val="00BD57D2"/>
    <w:rsid w:val="00BE1379"/>
    <w:rsid w:val="00BF0103"/>
    <w:rsid w:val="00BF01E6"/>
    <w:rsid w:val="00BF12FC"/>
    <w:rsid w:val="00BF3D32"/>
    <w:rsid w:val="00BF5995"/>
    <w:rsid w:val="00BF6D84"/>
    <w:rsid w:val="00BF794A"/>
    <w:rsid w:val="00C0082E"/>
    <w:rsid w:val="00C02026"/>
    <w:rsid w:val="00C046CD"/>
    <w:rsid w:val="00C06A6B"/>
    <w:rsid w:val="00C071DC"/>
    <w:rsid w:val="00C10A37"/>
    <w:rsid w:val="00C11A67"/>
    <w:rsid w:val="00C15490"/>
    <w:rsid w:val="00C15DF3"/>
    <w:rsid w:val="00C1630E"/>
    <w:rsid w:val="00C175C6"/>
    <w:rsid w:val="00C21AD2"/>
    <w:rsid w:val="00C23313"/>
    <w:rsid w:val="00C23398"/>
    <w:rsid w:val="00C239AC"/>
    <w:rsid w:val="00C26A30"/>
    <w:rsid w:val="00C30FEF"/>
    <w:rsid w:val="00C31D30"/>
    <w:rsid w:val="00C4110D"/>
    <w:rsid w:val="00C42B38"/>
    <w:rsid w:val="00C42C68"/>
    <w:rsid w:val="00C4564B"/>
    <w:rsid w:val="00C46808"/>
    <w:rsid w:val="00C46A92"/>
    <w:rsid w:val="00C5014F"/>
    <w:rsid w:val="00C52AB3"/>
    <w:rsid w:val="00C53D26"/>
    <w:rsid w:val="00C53D68"/>
    <w:rsid w:val="00C61A66"/>
    <w:rsid w:val="00C637F4"/>
    <w:rsid w:val="00C64035"/>
    <w:rsid w:val="00C65BD2"/>
    <w:rsid w:val="00C66085"/>
    <w:rsid w:val="00C67634"/>
    <w:rsid w:val="00C71B3D"/>
    <w:rsid w:val="00C7377D"/>
    <w:rsid w:val="00C74026"/>
    <w:rsid w:val="00C750D0"/>
    <w:rsid w:val="00C75142"/>
    <w:rsid w:val="00C75AC3"/>
    <w:rsid w:val="00C762B4"/>
    <w:rsid w:val="00C769F9"/>
    <w:rsid w:val="00C80DDA"/>
    <w:rsid w:val="00C824CC"/>
    <w:rsid w:val="00C82DF5"/>
    <w:rsid w:val="00C83CE6"/>
    <w:rsid w:val="00C84E23"/>
    <w:rsid w:val="00C8551B"/>
    <w:rsid w:val="00C86240"/>
    <w:rsid w:val="00C87F39"/>
    <w:rsid w:val="00C91463"/>
    <w:rsid w:val="00C92113"/>
    <w:rsid w:val="00C92B5A"/>
    <w:rsid w:val="00C93D33"/>
    <w:rsid w:val="00C95641"/>
    <w:rsid w:val="00C96D00"/>
    <w:rsid w:val="00C9705B"/>
    <w:rsid w:val="00CA1135"/>
    <w:rsid w:val="00CA4A58"/>
    <w:rsid w:val="00CA5AB4"/>
    <w:rsid w:val="00CA7C30"/>
    <w:rsid w:val="00CB5110"/>
    <w:rsid w:val="00CB5906"/>
    <w:rsid w:val="00CC0E75"/>
    <w:rsid w:val="00CC1F79"/>
    <w:rsid w:val="00CC223A"/>
    <w:rsid w:val="00CC4FA9"/>
    <w:rsid w:val="00CC5EE1"/>
    <w:rsid w:val="00CC6FAE"/>
    <w:rsid w:val="00CC7212"/>
    <w:rsid w:val="00CC73A5"/>
    <w:rsid w:val="00CD2051"/>
    <w:rsid w:val="00CD2697"/>
    <w:rsid w:val="00CD2B0A"/>
    <w:rsid w:val="00CD39B2"/>
    <w:rsid w:val="00CD3BC8"/>
    <w:rsid w:val="00CD3C84"/>
    <w:rsid w:val="00CD5763"/>
    <w:rsid w:val="00CE088C"/>
    <w:rsid w:val="00CE1A9C"/>
    <w:rsid w:val="00CE4405"/>
    <w:rsid w:val="00CE4CC7"/>
    <w:rsid w:val="00CE5A87"/>
    <w:rsid w:val="00CE78E2"/>
    <w:rsid w:val="00CF0C0F"/>
    <w:rsid w:val="00CF10CB"/>
    <w:rsid w:val="00CF351E"/>
    <w:rsid w:val="00CF4833"/>
    <w:rsid w:val="00CF5344"/>
    <w:rsid w:val="00CF6D98"/>
    <w:rsid w:val="00D01879"/>
    <w:rsid w:val="00D040E9"/>
    <w:rsid w:val="00D10391"/>
    <w:rsid w:val="00D125C7"/>
    <w:rsid w:val="00D12A0E"/>
    <w:rsid w:val="00D151D2"/>
    <w:rsid w:val="00D20AE6"/>
    <w:rsid w:val="00D272BA"/>
    <w:rsid w:val="00D27F00"/>
    <w:rsid w:val="00D304B8"/>
    <w:rsid w:val="00D31B72"/>
    <w:rsid w:val="00D331D1"/>
    <w:rsid w:val="00D35370"/>
    <w:rsid w:val="00D36B63"/>
    <w:rsid w:val="00D37F7F"/>
    <w:rsid w:val="00D437CB"/>
    <w:rsid w:val="00D44E2E"/>
    <w:rsid w:val="00D46CE3"/>
    <w:rsid w:val="00D477B4"/>
    <w:rsid w:val="00D47DF6"/>
    <w:rsid w:val="00D52C03"/>
    <w:rsid w:val="00D57D6B"/>
    <w:rsid w:val="00D60A8E"/>
    <w:rsid w:val="00D61810"/>
    <w:rsid w:val="00D624D0"/>
    <w:rsid w:val="00D63B9F"/>
    <w:rsid w:val="00D65448"/>
    <w:rsid w:val="00D66E2B"/>
    <w:rsid w:val="00D729C3"/>
    <w:rsid w:val="00D80FB7"/>
    <w:rsid w:val="00D84182"/>
    <w:rsid w:val="00D842FB"/>
    <w:rsid w:val="00D850C8"/>
    <w:rsid w:val="00D86122"/>
    <w:rsid w:val="00D86ABB"/>
    <w:rsid w:val="00D90E20"/>
    <w:rsid w:val="00D914FC"/>
    <w:rsid w:val="00D91E14"/>
    <w:rsid w:val="00D94460"/>
    <w:rsid w:val="00D9566A"/>
    <w:rsid w:val="00D95709"/>
    <w:rsid w:val="00D9584C"/>
    <w:rsid w:val="00D96883"/>
    <w:rsid w:val="00D970D5"/>
    <w:rsid w:val="00DA44CE"/>
    <w:rsid w:val="00DA5DCA"/>
    <w:rsid w:val="00DA74C4"/>
    <w:rsid w:val="00DB0BCF"/>
    <w:rsid w:val="00DB2118"/>
    <w:rsid w:val="00DB21DD"/>
    <w:rsid w:val="00DB3546"/>
    <w:rsid w:val="00DB3901"/>
    <w:rsid w:val="00DB4985"/>
    <w:rsid w:val="00DB4B20"/>
    <w:rsid w:val="00DC1E5F"/>
    <w:rsid w:val="00DC2AE5"/>
    <w:rsid w:val="00DC2FB4"/>
    <w:rsid w:val="00DC55A3"/>
    <w:rsid w:val="00DC70CF"/>
    <w:rsid w:val="00DD12E0"/>
    <w:rsid w:val="00DE3297"/>
    <w:rsid w:val="00DE3E9C"/>
    <w:rsid w:val="00DE6E2F"/>
    <w:rsid w:val="00DE76B5"/>
    <w:rsid w:val="00DE7DC7"/>
    <w:rsid w:val="00DF1478"/>
    <w:rsid w:val="00DF74E9"/>
    <w:rsid w:val="00E00C8A"/>
    <w:rsid w:val="00E00D9A"/>
    <w:rsid w:val="00E0189F"/>
    <w:rsid w:val="00E01CBC"/>
    <w:rsid w:val="00E01D40"/>
    <w:rsid w:val="00E020D5"/>
    <w:rsid w:val="00E02447"/>
    <w:rsid w:val="00E029DC"/>
    <w:rsid w:val="00E03242"/>
    <w:rsid w:val="00E04270"/>
    <w:rsid w:val="00E05BB4"/>
    <w:rsid w:val="00E12309"/>
    <w:rsid w:val="00E12F4B"/>
    <w:rsid w:val="00E152B2"/>
    <w:rsid w:val="00E1662B"/>
    <w:rsid w:val="00E1697C"/>
    <w:rsid w:val="00E20E0D"/>
    <w:rsid w:val="00E21B49"/>
    <w:rsid w:val="00E225DD"/>
    <w:rsid w:val="00E23CAA"/>
    <w:rsid w:val="00E24D50"/>
    <w:rsid w:val="00E25C74"/>
    <w:rsid w:val="00E26C96"/>
    <w:rsid w:val="00E272E4"/>
    <w:rsid w:val="00E27A65"/>
    <w:rsid w:val="00E326E7"/>
    <w:rsid w:val="00E410D4"/>
    <w:rsid w:val="00E41DD0"/>
    <w:rsid w:val="00E427A7"/>
    <w:rsid w:val="00E4316C"/>
    <w:rsid w:val="00E45CFE"/>
    <w:rsid w:val="00E46ABD"/>
    <w:rsid w:val="00E51C44"/>
    <w:rsid w:val="00E53E6D"/>
    <w:rsid w:val="00E546A9"/>
    <w:rsid w:val="00E558D2"/>
    <w:rsid w:val="00E568D9"/>
    <w:rsid w:val="00E56E23"/>
    <w:rsid w:val="00E57A6C"/>
    <w:rsid w:val="00E57ED4"/>
    <w:rsid w:val="00E62655"/>
    <w:rsid w:val="00E662E4"/>
    <w:rsid w:val="00E71B3D"/>
    <w:rsid w:val="00E7372A"/>
    <w:rsid w:val="00E75693"/>
    <w:rsid w:val="00E7620C"/>
    <w:rsid w:val="00E77EF3"/>
    <w:rsid w:val="00E84959"/>
    <w:rsid w:val="00E853B8"/>
    <w:rsid w:val="00E86003"/>
    <w:rsid w:val="00E86428"/>
    <w:rsid w:val="00E8797C"/>
    <w:rsid w:val="00E91201"/>
    <w:rsid w:val="00E92361"/>
    <w:rsid w:val="00E9301B"/>
    <w:rsid w:val="00E976AA"/>
    <w:rsid w:val="00EA15D2"/>
    <w:rsid w:val="00EA162D"/>
    <w:rsid w:val="00EA5269"/>
    <w:rsid w:val="00EA61CF"/>
    <w:rsid w:val="00EB3804"/>
    <w:rsid w:val="00EB40E6"/>
    <w:rsid w:val="00EB4364"/>
    <w:rsid w:val="00EB6448"/>
    <w:rsid w:val="00EB7E7D"/>
    <w:rsid w:val="00EC077A"/>
    <w:rsid w:val="00EC0D2B"/>
    <w:rsid w:val="00EC484E"/>
    <w:rsid w:val="00EC691C"/>
    <w:rsid w:val="00EC79D6"/>
    <w:rsid w:val="00EC7C01"/>
    <w:rsid w:val="00EC7DAA"/>
    <w:rsid w:val="00EC7DD2"/>
    <w:rsid w:val="00ED0A1F"/>
    <w:rsid w:val="00ED7AF1"/>
    <w:rsid w:val="00EE2170"/>
    <w:rsid w:val="00EE2483"/>
    <w:rsid w:val="00EE29F5"/>
    <w:rsid w:val="00EE44C3"/>
    <w:rsid w:val="00EE708E"/>
    <w:rsid w:val="00EF1686"/>
    <w:rsid w:val="00EF1AB0"/>
    <w:rsid w:val="00EF21E8"/>
    <w:rsid w:val="00EF27EA"/>
    <w:rsid w:val="00EF396E"/>
    <w:rsid w:val="00EF4FF3"/>
    <w:rsid w:val="00EF75BC"/>
    <w:rsid w:val="00F04929"/>
    <w:rsid w:val="00F05621"/>
    <w:rsid w:val="00F06545"/>
    <w:rsid w:val="00F06A05"/>
    <w:rsid w:val="00F07CE1"/>
    <w:rsid w:val="00F113F0"/>
    <w:rsid w:val="00F15015"/>
    <w:rsid w:val="00F15F4B"/>
    <w:rsid w:val="00F21DB4"/>
    <w:rsid w:val="00F2227C"/>
    <w:rsid w:val="00F234F0"/>
    <w:rsid w:val="00F26747"/>
    <w:rsid w:val="00F277ED"/>
    <w:rsid w:val="00F30D17"/>
    <w:rsid w:val="00F43628"/>
    <w:rsid w:val="00F51C7D"/>
    <w:rsid w:val="00F52697"/>
    <w:rsid w:val="00F5284B"/>
    <w:rsid w:val="00F52D22"/>
    <w:rsid w:val="00F53321"/>
    <w:rsid w:val="00F53473"/>
    <w:rsid w:val="00F554CE"/>
    <w:rsid w:val="00F561F4"/>
    <w:rsid w:val="00F6404F"/>
    <w:rsid w:val="00F67E22"/>
    <w:rsid w:val="00F72CDD"/>
    <w:rsid w:val="00F753C7"/>
    <w:rsid w:val="00F842C1"/>
    <w:rsid w:val="00F8528C"/>
    <w:rsid w:val="00F8655B"/>
    <w:rsid w:val="00F878B4"/>
    <w:rsid w:val="00F9018A"/>
    <w:rsid w:val="00F95CBA"/>
    <w:rsid w:val="00F95FE3"/>
    <w:rsid w:val="00F97449"/>
    <w:rsid w:val="00FA14A0"/>
    <w:rsid w:val="00FA15B6"/>
    <w:rsid w:val="00FA449F"/>
    <w:rsid w:val="00FA456D"/>
    <w:rsid w:val="00FA594A"/>
    <w:rsid w:val="00FA7A2B"/>
    <w:rsid w:val="00FB36D3"/>
    <w:rsid w:val="00FB3F84"/>
    <w:rsid w:val="00FB4851"/>
    <w:rsid w:val="00FB6730"/>
    <w:rsid w:val="00FC0654"/>
    <w:rsid w:val="00FC144A"/>
    <w:rsid w:val="00FC3652"/>
    <w:rsid w:val="00FC7DD3"/>
    <w:rsid w:val="00FD0951"/>
    <w:rsid w:val="00FD18ED"/>
    <w:rsid w:val="00FD2438"/>
    <w:rsid w:val="00FD2885"/>
    <w:rsid w:val="00FD4EF1"/>
    <w:rsid w:val="00FD7F4F"/>
    <w:rsid w:val="00FE14C0"/>
    <w:rsid w:val="00FE4252"/>
    <w:rsid w:val="00FE6D5D"/>
    <w:rsid w:val="00FF05D0"/>
    <w:rsid w:val="00FF11D0"/>
    <w:rsid w:val="00FF1879"/>
    <w:rsid w:val="00FF222B"/>
    <w:rsid w:val="00FF2486"/>
    <w:rsid w:val="00FF4FAE"/>
    <w:rsid w:val="00FF672F"/>
    <w:rsid w:val="00FF713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1AAC0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65F91" w:themeColor="accent1" w:themeShade="BF"/>
    </w:rPr>
  </w:style>
  <w:style w:type="table" w:styleId="LightShading-Accent5">
    <w:name w:val="Light Shading Accent 5"/>
    <w:basedOn w:val="TableNormal"/>
    <w:uiPriority w:val="60"/>
    <w:rsid w:val="00E27A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27D0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D0D"/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A66"/>
  </w:style>
  <w:style w:type="paragraph" w:styleId="Heading1">
    <w:name w:val="heading 1"/>
    <w:basedOn w:val="Normal"/>
    <w:next w:val="Normal"/>
    <w:link w:val="Heading1Char"/>
    <w:uiPriority w:val="9"/>
    <w:qFormat/>
    <w:rsid w:val="00B20A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B2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6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B20A66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B20A66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B20A66"/>
    <w:pPr>
      <w:spacing w:after="0" w:line="240" w:lineRule="auto"/>
      <w:jc w:val="right"/>
    </w:pPr>
    <w:rPr>
      <w:rFonts w:asciiTheme="majorHAnsi" w:hAnsiTheme="majorHAnsi"/>
      <w:b/>
      <w:color w:val="984807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B20A66"/>
    <w:rPr>
      <w:rFonts w:asciiTheme="majorHAnsi" w:hAnsiTheme="majorHAnsi"/>
      <w:b/>
      <w:color w:val="984807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B20A66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B20A66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B20A66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B20A66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B20A66"/>
    <w:pPr>
      <w:ind w:left="720" w:hanging="360"/>
    </w:pPr>
    <w:rPr>
      <w:rFonts w:asciiTheme="majorHAnsi" w:hAnsiTheme="majorHAnsi"/>
      <w:sz w:val="24"/>
    </w:rPr>
  </w:style>
  <w:style w:type="character" w:customStyle="1" w:styleId="BulletedlistChar">
    <w:name w:val="Bulleted list Char"/>
    <w:basedOn w:val="DefaultParagraphFont"/>
    <w:link w:val="Bulletedlist"/>
    <w:rsid w:val="00B20A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6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6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A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B20A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A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B20A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0A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B20A66"/>
    <w:rPr>
      <w:b/>
      <w:bCs/>
    </w:rPr>
  </w:style>
  <w:style w:type="character" w:styleId="Emphasis">
    <w:name w:val="Emphasis"/>
    <w:uiPriority w:val="20"/>
    <w:rsid w:val="00B20A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20A66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B20A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B20A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A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20A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66"/>
    <w:rPr>
      <w:b/>
      <w:bCs/>
      <w:i/>
      <w:iCs/>
    </w:rPr>
  </w:style>
  <w:style w:type="character" w:styleId="SubtleEmphasis">
    <w:name w:val="Subtle Emphasis"/>
    <w:uiPriority w:val="19"/>
    <w:rsid w:val="00B20A66"/>
    <w:rPr>
      <w:i/>
      <w:iCs/>
    </w:rPr>
  </w:style>
  <w:style w:type="character" w:styleId="IntenseEmphasis">
    <w:name w:val="Intense Emphasis"/>
    <w:uiPriority w:val="21"/>
    <w:rsid w:val="00B20A66"/>
    <w:rPr>
      <w:b/>
      <w:bCs/>
    </w:rPr>
  </w:style>
  <w:style w:type="character" w:styleId="SubtleReference">
    <w:name w:val="Subtle Reference"/>
    <w:uiPriority w:val="31"/>
    <w:rsid w:val="00B20A66"/>
    <w:rPr>
      <w:smallCaps/>
    </w:rPr>
  </w:style>
  <w:style w:type="character" w:styleId="IntenseReference">
    <w:name w:val="Intense Reference"/>
    <w:uiPriority w:val="32"/>
    <w:rsid w:val="00B20A66"/>
    <w:rPr>
      <w:smallCaps/>
      <w:spacing w:val="5"/>
      <w:u w:val="single"/>
    </w:rPr>
  </w:style>
  <w:style w:type="character" w:styleId="BookTitle">
    <w:name w:val="Book Title"/>
    <w:uiPriority w:val="33"/>
    <w:rsid w:val="00B20A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66"/>
    <w:pPr>
      <w:keepNext/>
      <w:keepLines/>
      <w:contextualSpacing w:val="0"/>
      <w:outlineLvl w:val="9"/>
    </w:pPr>
    <w:rPr>
      <w:color w:val="37609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6/relationships/stylesWithtEffects" Target="stylesWithEffects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ioushajafari.github.io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ioushajafar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2009-11-02T03:03:00Z</outs:dateTime>
      <outs:isPinned>true</outs:isPinned>
    </outs:relatedDate>
    <outs:relatedDate>
      <outs:type>2</outs:type>
      <outs:displayName>Created</outs:displayName>
      <outs:dateTime>2009-10-22T02:47:00Z</outs:dateTime>
      <outs:isPinned>true</outs:isPinned>
    </outs:relatedDate>
    <outs:relatedDate>
      <outs:type>4</outs:type>
      <outs:displayName>Last Printed</outs:displayName>
      <outs:dateTime>2009-11-02T03:02:00Z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Joshua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8ACF7A9-7A78-4F6F-9D92-D289C01B649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\Users\Joshua\AppData\Roaming\Microsoft\Templates\Chronological resume.dotx</Template>
  <TotalTime>25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Niousha Jafari</cp:lastModifiedBy>
  <cp:revision>5</cp:revision>
  <cp:lastPrinted>2015-10-14T22:07:00Z</cp:lastPrinted>
  <dcterms:created xsi:type="dcterms:W3CDTF">2015-10-14T22:07:00Z</dcterms:created>
  <dcterms:modified xsi:type="dcterms:W3CDTF">2015-10-15T03:24:00Z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TC103780291033</vt:lpwstr>
  </property>
</Properties>
</file>